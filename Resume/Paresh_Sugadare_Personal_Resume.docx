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7465"/>
        <w:gridCol w:w="1388"/>
        <w:gridCol w:w="1947"/>
      </w:tblGrid>
      <w:tr w:rsidR="00F77D37" w:rsidRPr="007E612D" w14:paraId="0BFC7F2E" w14:textId="77777777" w:rsidTr="000C1683">
        <w:trPr>
          <w:trHeight w:val="1260"/>
        </w:trPr>
        <w:tc>
          <w:tcPr>
            <w:tcW w:w="6588" w:type="dxa"/>
            <w:shd w:val="clear" w:color="auto" w:fill="FFFFFF"/>
            <w:vAlign w:val="center"/>
          </w:tcPr>
          <w:p w14:paraId="63EBC02D" w14:textId="088E0DCC" w:rsidR="00F77D37" w:rsidRDefault="00514492" w:rsidP="007E612D">
            <w:pPr>
              <w:spacing w:after="0" w:line="240" w:lineRule="auto"/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Paresh Sugadare</w:t>
            </w:r>
          </w:p>
          <w:p w14:paraId="663879AD" w14:textId="0B9AD30A" w:rsidR="006334D9" w:rsidRDefault="00514492" w:rsidP="00A12D15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paresh_sugadare</w:t>
            </w:r>
            <w:r w:rsidR="00786063">
              <w:rPr>
                <w:caps/>
              </w:rPr>
              <w:t>@</w:t>
            </w:r>
            <w:r w:rsidR="006D1924">
              <w:rPr>
                <w:caps/>
              </w:rPr>
              <w:t>GMAIL</w:t>
            </w:r>
            <w:r w:rsidR="00786063">
              <w:rPr>
                <w:caps/>
              </w:rPr>
              <w:t>.com</w:t>
            </w:r>
          </w:p>
          <w:p w14:paraId="1FA0E14E" w14:textId="77777777" w:rsidR="00A12D15" w:rsidRPr="00A12D15" w:rsidRDefault="00A12D15" w:rsidP="009E040D">
            <w:pPr>
              <w:spacing w:after="0" w:line="240" w:lineRule="auto"/>
              <w:rPr>
                <w:caps/>
              </w:rPr>
            </w:pPr>
          </w:p>
        </w:tc>
        <w:tc>
          <w:tcPr>
            <w:tcW w:w="4428" w:type="dxa"/>
            <w:gridSpan w:val="2"/>
            <w:shd w:val="clear" w:color="auto" w:fill="FFFFFF"/>
            <w:vAlign w:val="center"/>
          </w:tcPr>
          <w:p w14:paraId="79F01FAF" w14:textId="77777777" w:rsidR="00F77D37" w:rsidRPr="0098295D" w:rsidRDefault="00D26739" w:rsidP="004568C0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noProof/>
              </w:rPr>
              <w:t xml:space="preserve">                           </w:t>
            </w:r>
          </w:p>
        </w:tc>
      </w:tr>
      <w:tr w:rsidR="007B4431" w:rsidRPr="007E612D" w14:paraId="65A4BEA8" w14:textId="77777777" w:rsidTr="000C1683">
        <w:tc>
          <w:tcPr>
            <w:tcW w:w="8208" w:type="dxa"/>
            <w:gridSpan w:val="2"/>
          </w:tcPr>
          <w:p w14:paraId="70A7ABE6" w14:textId="77777777" w:rsidR="00273F94" w:rsidRPr="007E612D" w:rsidRDefault="00E9293C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Profile </w:t>
            </w:r>
            <w:r w:rsidR="00C42936">
              <w:rPr>
                <w:b/>
                <w:sz w:val="28"/>
                <w:szCs w:val="28"/>
              </w:rPr>
              <w:t>Summary</w:t>
            </w:r>
          </w:p>
          <w:p w14:paraId="6B7A8C7D" w14:textId="77777777" w:rsidR="00A33219" w:rsidRPr="00F60832" w:rsidRDefault="00A33219" w:rsidP="006334D9">
            <w:pPr>
              <w:pStyle w:val="BodyTextIndent"/>
              <w:ind w:right="270" w:firstLine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  <w:p w14:paraId="6D7A37E6" w14:textId="32033E95" w:rsidR="001F4D11" w:rsidRDefault="00514492" w:rsidP="0090618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Segoe UI"/>
              </w:rPr>
            </w:pPr>
            <w:r w:rsidRPr="00514492">
              <w:rPr>
                <w:rFonts w:cs="Segoe UI"/>
                <w:b/>
                <w:bCs/>
              </w:rPr>
              <w:t>1</w:t>
            </w:r>
            <w:r>
              <w:rPr>
                <w:rFonts w:cs="Segoe UI"/>
                <w:b/>
                <w:bCs/>
              </w:rPr>
              <w:t>1</w:t>
            </w:r>
            <w:r w:rsidRPr="00514492">
              <w:rPr>
                <w:rFonts w:cs="Segoe UI"/>
                <w:b/>
                <w:bCs/>
              </w:rPr>
              <w:t>+ years of professional experience in middleware integration technologies</w:t>
            </w:r>
            <w:r w:rsidR="00B4191F">
              <w:rPr>
                <w:rFonts w:cs="Segoe UI"/>
                <w:b/>
                <w:bCs/>
              </w:rPr>
              <w:t>.</w:t>
            </w:r>
          </w:p>
          <w:p w14:paraId="6A2E2FA0" w14:textId="3AD376C3" w:rsidR="001F4D11" w:rsidRPr="001F4D11" w:rsidRDefault="001F4D11" w:rsidP="001F4D1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Segoe UI"/>
              </w:rPr>
            </w:pPr>
            <w:r w:rsidRPr="001F4D11">
              <w:rPr>
                <w:rFonts w:cs="Segoe UI"/>
              </w:rPr>
              <w:t>Hand</w:t>
            </w:r>
            <w:r>
              <w:rPr>
                <w:rFonts w:cs="Segoe UI"/>
              </w:rPr>
              <w:t>so</w:t>
            </w:r>
            <w:r w:rsidRPr="001F4D11">
              <w:rPr>
                <w:rFonts w:cs="Segoe UI"/>
              </w:rPr>
              <w:t>n experience in</w:t>
            </w:r>
            <w:r>
              <w:rPr>
                <w:rFonts w:cs="Segoe UI"/>
              </w:rPr>
              <w:t xml:space="preserve"> designing and </w:t>
            </w:r>
            <w:r w:rsidRPr="001F4D11">
              <w:rPr>
                <w:rFonts w:cs="Segoe UI"/>
              </w:rPr>
              <w:t>implementing microservices using</w:t>
            </w:r>
            <w:r>
              <w:rPr>
                <w:rFonts w:cs="Segoe UI"/>
              </w:rPr>
              <w:t xml:space="preserve"> </w:t>
            </w:r>
            <w:r w:rsidRPr="001F4D11">
              <w:rPr>
                <w:rFonts w:cs="Segoe UI"/>
              </w:rPr>
              <w:t>Java,</w:t>
            </w:r>
            <w:r>
              <w:rPr>
                <w:rFonts w:cs="Segoe UI"/>
              </w:rPr>
              <w:t xml:space="preserve"> </w:t>
            </w:r>
            <w:r w:rsidRPr="001F4D11">
              <w:rPr>
                <w:rFonts w:cs="Segoe UI"/>
              </w:rPr>
              <w:t xml:space="preserve">Springboot framework </w:t>
            </w:r>
            <w:r>
              <w:rPr>
                <w:rFonts w:cs="Segoe UI"/>
              </w:rPr>
              <w:t xml:space="preserve">and </w:t>
            </w:r>
            <w:r w:rsidRPr="001F4D11">
              <w:rPr>
                <w:rFonts w:cs="Segoe UI"/>
              </w:rPr>
              <w:t>Golang.</w:t>
            </w:r>
          </w:p>
          <w:p w14:paraId="43652FF0" w14:textId="1AD5F009" w:rsidR="001F4D11" w:rsidRDefault="001F4D11" w:rsidP="001F4D1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Segoe UI"/>
              </w:rPr>
            </w:pPr>
            <w:r w:rsidRPr="001F4D11">
              <w:rPr>
                <w:rFonts w:cs="Segoe UI"/>
              </w:rPr>
              <w:t>Proficient with E</w:t>
            </w:r>
            <w:r>
              <w:rPr>
                <w:rFonts w:cs="Segoe UI"/>
              </w:rPr>
              <w:t xml:space="preserve">nterprise application integration </w:t>
            </w:r>
            <w:r w:rsidRPr="001F4D11">
              <w:rPr>
                <w:rFonts w:cs="Segoe UI"/>
              </w:rPr>
              <w:t>using TIBCO BusinessWorks 5.X, TIBCO BusinessWorks 6.X</w:t>
            </w:r>
            <w:r>
              <w:rPr>
                <w:rFonts w:cs="Segoe UI"/>
              </w:rPr>
              <w:t xml:space="preserve">, </w:t>
            </w:r>
            <w:r w:rsidRPr="001F4D11">
              <w:rPr>
                <w:rFonts w:cs="Segoe UI"/>
              </w:rPr>
              <w:t>TIBCO Administrator 5.X, TIBCO ADB Adapter</w:t>
            </w:r>
            <w:r>
              <w:rPr>
                <w:rFonts w:cs="Segoe UI"/>
              </w:rPr>
              <w:t xml:space="preserve">, </w:t>
            </w:r>
            <w:r w:rsidRPr="001F4D11">
              <w:rPr>
                <w:rFonts w:cs="Segoe UI"/>
              </w:rPr>
              <w:t>Apache Camel,</w:t>
            </w:r>
            <w:r>
              <w:rPr>
                <w:rFonts w:cs="Segoe UI"/>
              </w:rPr>
              <w:t xml:space="preserve"> MuleSoft.</w:t>
            </w:r>
          </w:p>
          <w:p w14:paraId="22873984" w14:textId="6B2AD484" w:rsidR="001F4D11" w:rsidRDefault="001F4D11" w:rsidP="001F4D1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Segoe UI"/>
              </w:rPr>
            </w:pPr>
            <w:r>
              <w:rPr>
                <w:rFonts w:cs="Segoe UI"/>
              </w:rPr>
              <w:t>Handson on event driven architecture implementation using Kafka, Active MQ, Tibco EMS.</w:t>
            </w:r>
          </w:p>
          <w:p w14:paraId="3FBACA99" w14:textId="724422AE" w:rsidR="00906182" w:rsidRDefault="00906182" w:rsidP="001F4D1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Segoe UI"/>
              </w:rPr>
            </w:pPr>
            <w:r>
              <w:rPr>
                <w:rFonts w:cs="Segoe UI"/>
              </w:rPr>
              <w:t>Experienced in designing and implementing SaaS product.</w:t>
            </w:r>
          </w:p>
          <w:p w14:paraId="2654DD4B" w14:textId="1E3DCC10" w:rsidR="00906182" w:rsidRPr="001F4D11" w:rsidRDefault="00906182" w:rsidP="001F4D1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Segoe UI"/>
              </w:rPr>
            </w:pPr>
            <w:r>
              <w:rPr>
                <w:rFonts w:cs="Segoe UI"/>
              </w:rPr>
              <w:t>Handson experience in Kubernetes deployments.</w:t>
            </w:r>
          </w:p>
          <w:p w14:paraId="5FBFE1FC" w14:textId="1A5C80ED" w:rsidR="00906182" w:rsidRPr="001F4D11" w:rsidRDefault="001F4D11" w:rsidP="0090618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Segoe UI"/>
              </w:rPr>
            </w:pPr>
            <w:r w:rsidRPr="00906182">
              <w:rPr>
                <w:rFonts w:cs="Segoe UI"/>
              </w:rPr>
              <w:t>Proficient in Oracle SQL/PLSQL, Oracle EBS, MongoDB and PostgreSQL.</w:t>
            </w:r>
          </w:p>
          <w:p w14:paraId="2E4E8A90" w14:textId="4DC504F8" w:rsidR="00906182" w:rsidRDefault="00906182" w:rsidP="00200C7C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906182">
              <w:rPr>
                <w:rFonts w:cs="Segoe UI"/>
              </w:rPr>
              <w:t>Ability to prioritize, multi-task and perform effectively under pressure.</w:t>
            </w:r>
          </w:p>
          <w:p w14:paraId="734DAE92" w14:textId="77777777" w:rsidR="00DD5B76" w:rsidRPr="000C1683" w:rsidRDefault="00357A2D" w:rsidP="001F4D11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357A2D">
              <w:t>Good communicator and a team person with strong analytical, problem-solving and organizational abilities</w:t>
            </w:r>
          </w:p>
          <w:p w14:paraId="062F0616" w14:textId="77777777" w:rsidR="00557CD0" w:rsidRDefault="00557CD0" w:rsidP="007E612D">
            <w:pPr>
              <w:spacing w:after="0" w:line="240" w:lineRule="auto"/>
            </w:pPr>
          </w:p>
          <w:p w14:paraId="550934F6" w14:textId="77777777" w:rsidR="007039B9" w:rsidRPr="007E612D" w:rsidRDefault="004E6212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  <w:p w14:paraId="5D419955" w14:textId="77777777" w:rsidR="00A17C51" w:rsidRPr="007E612D" w:rsidRDefault="00A17C51" w:rsidP="007E612D">
            <w:pPr>
              <w:spacing w:after="0" w:line="240" w:lineRule="auto"/>
            </w:pPr>
          </w:p>
          <w:tbl>
            <w:tblPr>
              <w:tblW w:w="8340" w:type="dxa"/>
              <w:tblInd w:w="1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2447"/>
              <w:gridCol w:w="2608"/>
              <w:gridCol w:w="2410"/>
            </w:tblGrid>
            <w:tr w:rsidR="00906182" w14:paraId="2332C626" w14:textId="77777777" w:rsidTr="00906182">
              <w:trPr>
                <w:trHeight w:val="570"/>
              </w:trPr>
              <w:tc>
                <w:tcPr>
                  <w:tcW w:w="8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CC54904" w14:textId="41CC6AC1" w:rsidR="00906182" w:rsidRPr="00906182" w:rsidRDefault="00906182" w:rsidP="00906182">
                  <w:pPr>
                    <w:spacing w:before="1"/>
                    <w:ind w:left="112"/>
                  </w:pPr>
                  <w:proofErr w:type="spellStart"/>
                  <w:r w:rsidRPr="00906182">
                    <w:t>Sr.No</w:t>
                  </w:r>
                  <w:proofErr w:type="spellEnd"/>
                  <w:r w:rsidRPr="00906182">
                    <w:t>.</w:t>
                  </w:r>
                </w:p>
              </w:tc>
              <w:tc>
                <w:tcPr>
                  <w:tcW w:w="24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78F09AC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Organization</w:t>
                  </w:r>
                </w:p>
              </w:tc>
              <w:tc>
                <w:tcPr>
                  <w:tcW w:w="26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57308FC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Designation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92CB544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Tenure</w:t>
                  </w:r>
                </w:p>
              </w:tc>
            </w:tr>
            <w:tr w:rsidR="00906182" w14:paraId="75DA1150" w14:textId="77777777" w:rsidTr="00906182">
              <w:trPr>
                <w:trHeight w:val="495"/>
              </w:trPr>
              <w:tc>
                <w:tcPr>
                  <w:tcW w:w="8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DE86E7A" w14:textId="77777777" w:rsidR="00906182" w:rsidRPr="00906182" w:rsidRDefault="00906182" w:rsidP="00906182">
                  <w:pPr>
                    <w:spacing w:before="1"/>
                    <w:ind w:right="110"/>
                    <w:jc w:val="right"/>
                  </w:pPr>
                  <w:r w:rsidRPr="00906182">
                    <w:t>1</w:t>
                  </w:r>
                </w:p>
              </w:tc>
              <w:tc>
                <w:tcPr>
                  <w:tcW w:w="24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8E333E3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Infosys limited</w:t>
                  </w:r>
                </w:p>
              </w:tc>
              <w:tc>
                <w:tcPr>
                  <w:tcW w:w="26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F4A3ECB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Senior System Engineer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E57B57C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June 2013 - Oct 2015</w:t>
                  </w:r>
                </w:p>
              </w:tc>
            </w:tr>
            <w:tr w:rsidR="00906182" w14:paraId="1E2B7502" w14:textId="77777777" w:rsidTr="00906182">
              <w:trPr>
                <w:trHeight w:val="498"/>
              </w:trPr>
              <w:tc>
                <w:tcPr>
                  <w:tcW w:w="8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9D71DE7" w14:textId="77777777" w:rsidR="00906182" w:rsidRPr="00906182" w:rsidRDefault="00906182" w:rsidP="00906182">
                  <w:pPr>
                    <w:spacing w:before="1"/>
                    <w:ind w:right="110"/>
                    <w:jc w:val="right"/>
                  </w:pPr>
                  <w:r w:rsidRPr="00906182">
                    <w:t>2</w:t>
                  </w:r>
                </w:p>
              </w:tc>
              <w:tc>
                <w:tcPr>
                  <w:tcW w:w="24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CA2F9DD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Tibco Software Inc</w:t>
                  </w:r>
                </w:p>
              </w:tc>
              <w:tc>
                <w:tcPr>
                  <w:tcW w:w="26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358700B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Consultant Lead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2CF5141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Oct 2015 - May 2020</w:t>
                  </w:r>
                </w:p>
                <w:p w14:paraId="066CFCD0" w14:textId="77777777" w:rsidR="00906182" w:rsidRPr="00906182" w:rsidRDefault="00906182" w:rsidP="00906182">
                  <w:pPr>
                    <w:spacing w:before="1"/>
                    <w:ind w:left="112"/>
                  </w:pPr>
                </w:p>
              </w:tc>
            </w:tr>
            <w:tr w:rsidR="00906182" w14:paraId="161907B1" w14:textId="77777777" w:rsidTr="00906182">
              <w:trPr>
                <w:trHeight w:val="615"/>
              </w:trPr>
              <w:tc>
                <w:tcPr>
                  <w:tcW w:w="8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4347F1C" w14:textId="77777777" w:rsidR="00906182" w:rsidRPr="00906182" w:rsidRDefault="00906182" w:rsidP="00906182">
                  <w:pPr>
                    <w:spacing w:before="1"/>
                    <w:ind w:right="110"/>
                    <w:jc w:val="right"/>
                  </w:pPr>
                  <w:r w:rsidRPr="00906182">
                    <w:t>3</w:t>
                  </w:r>
                </w:p>
              </w:tc>
              <w:tc>
                <w:tcPr>
                  <w:tcW w:w="24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CFCFD2E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Western Union</w:t>
                  </w:r>
                </w:p>
              </w:tc>
              <w:tc>
                <w:tcPr>
                  <w:tcW w:w="26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089CDC4" w14:textId="77777777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>Senior Associate-Solution Engineering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1A79C04" w14:textId="2C9CEA6A" w:rsidR="00906182" w:rsidRPr="00906182" w:rsidRDefault="00906182" w:rsidP="00906182">
                  <w:pPr>
                    <w:spacing w:before="1"/>
                    <w:ind w:left="112"/>
                  </w:pPr>
                  <w:r w:rsidRPr="00906182">
                    <w:t xml:space="preserve">Jun 2020 </w:t>
                  </w:r>
                  <w:r>
                    <w:t>- May 2022</w:t>
                  </w:r>
                </w:p>
              </w:tc>
            </w:tr>
            <w:tr w:rsidR="00906182" w14:paraId="6071F738" w14:textId="77777777" w:rsidTr="00906182">
              <w:trPr>
                <w:trHeight w:val="615"/>
              </w:trPr>
              <w:tc>
                <w:tcPr>
                  <w:tcW w:w="8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9D48295" w14:textId="0F261BA7" w:rsidR="00906182" w:rsidRPr="00906182" w:rsidRDefault="00906182" w:rsidP="00906182">
                  <w:pPr>
                    <w:spacing w:before="1"/>
                    <w:ind w:right="110"/>
                    <w:jc w:val="right"/>
                  </w:pPr>
                  <w:r>
                    <w:t>4</w:t>
                  </w:r>
                </w:p>
              </w:tc>
              <w:tc>
                <w:tcPr>
                  <w:tcW w:w="24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8A251B8" w14:textId="5DC73158" w:rsidR="00906182" w:rsidRPr="00906182" w:rsidRDefault="00906182" w:rsidP="00906182">
                  <w:pPr>
                    <w:spacing w:before="1"/>
                    <w:ind w:left="112"/>
                  </w:pPr>
                  <w:r>
                    <w:t>Persistent System</w:t>
                  </w:r>
                </w:p>
              </w:tc>
              <w:tc>
                <w:tcPr>
                  <w:tcW w:w="26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625AD2D" w14:textId="1B0E247E" w:rsidR="00906182" w:rsidRPr="00906182" w:rsidRDefault="00906182" w:rsidP="00906182">
                  <w:pPr>
                    <w:spacing w:before="1"/>
                    <w:ind w:left="112"/>
                  </w:pPr>
                  <w:r>
                    <w:t>Project Lead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E716D10" w14:textId="454DDE6C" w:rsidR="00906182" w:rsidRPr="00906182" w:rsidRDefault="00906182" w:rsidP="00906182">
                  <w:pPr>
                    <w:spacing w:before="1"/>
                    <w:ind w:left="112"/>
                  </w:pPr>
                  <w:r>
                    <w:t>May 2022 - Jan 2024</w:t>
                  </w:r>
                </w:p>
              </w:tc>
            </w:tr>
            <w:tr w:rsidR="00906182" w14:paraId="16F930D9" w14:textId="77777777" w:rsidTr="00906182">
              <w:trPr>
                <w:trHeight w:val="615"/>
              </w:trPr>
              <w:tc>
                <w:tcPr>
                  <w:tcW w:w="8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8120D5" w14:textId="70D3BEC9" w:rsidR="00906182" w:rsidRDefault="00906182" w:rsidP="00906182">
                  <w:pPr>
                    <w:spacing w:before="1"/>
                    <w:ind w:right="110"/>
                    <w:jc w:val="right"/>
                  </w:pPr>
                  <w:r>
                    <w:t>5</w:t>
                  </w:r>
                </w:p>
              </w:tc>
              <w:tc>
                <w:tcPr>
                  <w:tcW w:w="24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7D56957" w14:textId="6556F7E6" w:rsidR="00906182" w:rsidRDefault="00906182" w:rsidP="00906182">
                  <w:pPr>
                    <w:spacing w:before="1"/>
                    <w:ind w:left="112"/>
                  </w:pPr>
                  <w:r>
                    <w:t>Persistent System</w:t>
                  </w:r>
                </w:p>
              </w:tc>
              <w:tc>
                <w:tcPr>
                  <w:tcW w:w="26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136FFE7" w14:textId="10FF126A" w:rsidR="00906182" w:rsidRDefault="00906182" w:rsidP="00906182">
                  <w:pPr>
                    <w:spacing w:before="1"/>
                    <w:ind w:left="112"/>
                  </w:pPr>
                  <w:r>
                    <w:t>Architect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041DD3" w14:textId="113CAFB4" w:rsidR="00906182" w:rsidRDefault="00906182" w:rsidP="00906182">
                  <w:pPr>
                    <w:spacing w:before="1"/>
                    <w:ind w:left="112"/>
                  </w:pPr>
                  <w:r>
                    <w:t>Jan 2024 - Till Date</w:t>
                  </w:r>
                </w:p>
              </w:tc>
            </w:tr>
          </w:tbl>
          <w:p w14:paraId="28CD8DEB" w14:textId="77777777" w:rsidR="0057223E" w:rsidRPr="000C1683" w:rsidRDefault="0057223E" w:rsidP="00314EB2">
            <w:pPr>
              <w:spacing w:after="0" w:line="240" w:lineRule="auto"/>
              <w:ind w:left="360"/>
              <w:jc w:val="both"/>
            </w:pPr>
          </w:p>
          <w:p w14:paraId="70CA2784" w14:textId="77777777" w:rsidR="00FF6B3B" w:rsidRPr="007E612D" w:rsidRDefault="004E6212" w:rsidP="00FF6B3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  <w:p w14:paraId="58151AC2" w14:textId="5A391EA9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Bachelor of Engineering in computer</w:t>
            </w:r>
            <w:r>
              <w:t xml:space="preserve"> science</w:t>
            </w:r>
            <w:r w:rsidRPr="00906182">
              <w:t xml:space="preserve"> in 2012 form Mumbai University, Maharashtra, India with FIRST CLASS (DISTINCTION)</w:t>
            </w:r>
          </w:p>
          <w:p w14:paraId="4F9AB0A5" w14:textId="77777777" w:rsidR="0044534F" w:rsidRDefault="0044534F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7C7784D3" w14:textId="77777777" w:rsidR="0044534F" w:rsidRDefault="0044534F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102F9F85" w14:textId="77777777" w:rsidR="0044534F" w:rsidRDefault="0044534F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54A72A0D" w14:textId="77777777" w:rsidR="00906182" w:rsidRDefault="00906182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5A3A4E67" w14:textId="77777777" w:rsidR="00906182" w:rsidRDefault="00906182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40A3E9B4" w14:textId="77777777" w:rsidR="00906182" w:rsidRDefault="00906182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0E077761" w14:textId="77777777" w:rsidR="005B12E1" w:rsidRPr="007E612D" w:rsidRDefault="000C1683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Project Details</w:t>
            </w:r>
          </w:p>
          <w:p w14:paraId="4F7B7158" w14:textId="77777777" w:rsidR="00844602" w:rsidRDefault="0084460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6B059D1D" w14:textId="7C3614DA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 xml:space="preserve">Project Title: </w:t>
            </w:r>
            <w:r w:rsidR="008F47BB">
              <w:rPr>
                <w:b/>
                <w:bCs/>
              </w:rPr>
              <w:t>BKAAS platform.</w:t>
            </w:r>
          </w:p>
          <w:p w14:paraId="516952C0" w14:textId="2B9D173D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Client:</w:t>
            </w:r>
            <w:r w:rsidR="008F47BB">
              <w:rPr>
                <w:b/>
                <w:bCs/>
              </w:rPr>
              <w:t xml:space="preserve"> </w:t>
            </w:r>
            <w:r w:rsidRPr="00906182">
              <w:rPr>
                <w:b/>
                <w:bCs/>
              </w:rPr>
              <w:t xml:space="preserve"> </w:t>
            </w:r>
            <w:r w:rsidR="008F47BB">
              <w:rPr>
                <w:b/>
                <w:bCs/>
              </w:rPr>
              <w:t>Drivewealth</w:t>
            </w:r>
            <w:r w:rsidRPr="00906182">
              <w:rPr>
                <w:b/>
                <w:bCs/>
              </w:rPr>
              <w:t>.</w:t>
            </w:r>
          </w:p>
          <w:p w14:paraId="50987B45" w14:textId="5BC25E81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 xml:space="preserve">Role: </w:t>
            </w:r>
            <w:r w:rsidR="008F47BB">
              <w:rPr>
                <w:b/>
                <w:bCs/>
              </w:rPr>
              <w:t>Project Lead, Architect</w:t>
            </w:r>
            <w:r w:rsidRPr="00906182">
              <w:rPr>
                <w:b/>
                <w:bCs/>
              </w:rPr>
              <w:t>.</w:t>
            </w:r>
          </w:p>
          <w:p w14:paraId="04BDF903" w14:textId="35B3559A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 xml:space="preserve">Location: </w:t>
            </w:r>
            <w:r w:rsidR="008F47BB">
              <w:rPr>
                <w:b/>
                <w:bCs/>
              </w:rPr>
              <w:t>Pune</w:t>
            </w:r>
            <w:r w:rsidRPr="00906182">
              <w:rPr>
                <w:b/>
                <w:bCs/>
              </w:rPr>
              <w:t>.</w:t>
            </w:r>
          </w:p>
          <w:p w14:paraId="1BA997EB" w14:textId="77777777" w:rsidR="008F47BB" w:rsidRDefault="00906182" w:rsidP="008F47BB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Description</w:t>
            </w:r>
            <w:r w:rsidRPr="00906182">
              <w:t xml:space="preserve">: The goal of this project is to build </w:t>
            </w:r>
            <w:r w:rsidR="008F47BB">
              <w:t xml:space="preserve">SaaS product. </w:t>
            </w:r>
            <w:r w:rsidR="008F47BB" w:rsidRPr="008F47BB">
              <w:t>DriveWealth will set up a separate technology instance that will own and license a new SaaS product. The SaaS product will be built by repurposing existing DriveWealth technology, acquiring an existing technology platform that has the required functionality or some combination of both.</w:t>
            </w:r>
          </w:p>
          <w:p w14:paraId="21743368" w14:textId="09B9100E" w:rsidR="00906182" w:rsidRPr="00906182" w:rsidRDefault="008F47BB" w:rsidP="008F47BB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 xml:space="preserve"> </w:t>
            </w:r>
            <w:r w:rsidR="00906182" w:rsidRPr="00906182">
              <w:rPr>
                <w:b/>
                <w:bCs/>
              </w:rPr>
              <w:t>Responsibilities</w:t>
            </w:r>
            <w:r w:rsidR="00906182" w:rsidRPr="00906182">
              <w:t>:</w:t>
            </w:r>
          </w:p>
          <w:p w14:paraId="0EC9A4D6" w14:textId="77777777" w:rsidR="008F47BB" w:rsidRDefault="008F47BB" w:rsidP="008F47BB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t xml:space="preserve">Led </w:t>
            </w:r>
            <w:r w:rsidRPr="008F47BB">
              <w:t xml:space="preserve">team in delivering key components in </w:t>
            </w:r>
            <w:r>
              <w:t>BkaaS</w:t>
            </w:r>
            <w:r w:rsidRPr="008F47BB">
              <w:t xml:space="preserve"> program for Drive</w:t>
            </w:r>
            <w:r>
              <w:t>W</w:t>
            </w:r>
            <w:r w:rsidRPr="008F47BB">
              <w:t>ealth.</w:t>
            </w:r>
          </w:p>
          <w:p w14:paraId="6547F09C" w14:textId="3E9EDCCE" w:rsidR="008F47BB" w:rsidRDefault="008F47BB" w:rsidP="008F47BB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8F47BB">
              <w:t xml:space="preserve">Designed and implemented highly available and scalable solution for </w:t>
            </w:r>
            <w:r>
              <w:t>DriveWealth</w:t>
            </w:r>
            <w:r w:rsidRPr="008F47BB">
              <w:t xml:space="preserve"> FanIn components, Recon components, reports and Post trade components.</w:t>
            </w:r>
          </w:p>
          <w:p w14:paraId="0A87A9E1" w14:textId="5D0440C9" w:rsidR="00602B2B" w:rsidRDefault="00602B2B" w:rsidP="008F47BB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t>Designed and implemented migration strategy in Lift and Shift of key components to SaaS product.</w:t>
            </w:r>
          </w:p>
          <w:p w14:paraId="65A07D10" w14:textId="24C3ADAB" w:rsidR="008F47BB" w:rsidRPr="008F47BB" w:rsidRDefault="008F47BB" w:rsidP="008F47BB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8F47BB">
              <w:t>Designed and implemented AMQ to KAFKA migration</w:t>
            </w:r>
            <w:r>
              <w:t xml:space="preserve"> as part of extended program</w:t>
            </w:r>
            <w:r w:rsidRPr="008F47BB">
              <w:t>.</w:t>
            </w:r>
          </w:p>
          <w:p w14:paraId="12E11856" w14:textId="01EA4866" w:rsidR="00906182" w:rsidRDefault="008F47BB" w:rsidP="008F47B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8F47BB">
              <w:t>Completed POC on Aeron Cluster for Ultra Low Latency for Orders API in BOAPI.</w:t>
            </w:r>
          </w:p>
          <w:p w14:paraId="6E04A3EB" w14:textId="211B78A8" w:rsidR="006D0EF8" w:rsidRDefault="006D0EF8" w:rsidP="008F47B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t>Assisted principal Architect with Kafka whitepaper as per client request.</w:t>
            </w:r>
          </w:p>
          <w:p w14:paraId="680C2536" w14:textId="77D3D2D4" w:rsidR="006D0EF8" w:rsidRPr="00906182" w:rsidRDefault="006D0EF8" w:rsidP="008F47B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t>Mentored team and worked closely with client stakeholders to provide best possible solution in short time.</w:t>
            </w:r>
          </w:p>
          <w:p w14:paraId="702588FF" w14:textId="77777777" w:rsid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7C8DA17D" w14:textId="77777777" w:rsid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27499C17" w14:textId="77777777" w:rsidR="00906182" w:rsidRPr="007E612D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239AD3B0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Project Title: WUBS Settlement</w:t>
            </w:r>
          </w:p>
          <w:p w14:paraId="05B7D458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Client: Western Union.</w:t>
            </w:r>
          </w:p>
          <w:p w14:paraId="7859D96E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Role: Senior Associate, Solution Engineering.</w:t>
            </w:r>
          </w:p>
          <w:p w14:paraId="29F74A46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Location: Mumbai.</w:t>
            </w:r>
          </w:p>
          <w:p w14:paraId="0EE915E8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Description</w:t>
            </w:r>
            <w:r w:rsidRPr="00906182">
              <w:t>: The goal of this project is to build next generation Auto Match, Account Receivable, Bank reconciliation and accounting systems for Western Union and to meet regulatory requirements in multiple geographies.</w:t>
            </w:r>
          </w:p>
          <w:p w14:paraId="1EFA1AC8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Responsibilities</w:t>
            </w:r>
            <w:r w:rsidRPr="00906182">
              <w:t>:</w:t>
            </w:r>
          </w:p>
          <w:p w14:paraId="7BE238A7" w14:textId="4AEAEAB4" w:rsidR="00906182" w:rsidRPr="00906182" w:rsidRDefault="00906182" w:rsidP="00906182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To work in close coordination with the BA team to understand requirements, design and implement solutions using Oracle EBS,</w:t>
            </w:r>
            <w:r w:rsidR="006D0EF8">
              <w:t xml:space="preserve"> </w:t>
            </w:r>
            <w:r w:rsidRPr="00906182">
              <w:t>Oracle PL/SQL and Tibco BW.</w:t>
            </w:r>
          </w:p>
          <w:p w14:paraId="30A4623E" w14:textId="77777777" w:rsidR="00906182" w:rsidRPr="00906182" w:rsidRDefault="00906182" w:rsidP="00906182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Performed code analysis and improved TIBCO BW Design </w:t>
            </w:r>
            <w:proofErr w:type="gramStart"/>
            <w:r w:rsidRPr="00906182">
              <w:t>in order to</w:t>
            </w:r>
            <w:proofErr w:type="gramEnd"/>
            <w:r w:rsidRPr="00906182">
              <w:t xml:space="preserve"> handle requirement of new product MASS Pay (1 million transaction per day).</w:t>
            </w:r>
          </w:p>
          <w:p w14:paraId="2D59BCDE" w14:textId="4C1A48F8" w:rsidR="00906182" w:rsidRPr="00906182" w:rsidRDefault="00906182" w:rsidP="00906182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Designed solutions using KAFKA and TIBCO </w:t>
            </w:r>
            <w:r w:rsidR="006D0EF8" w:rsidRPr="00906182">
              <w:t>BW.</w:t>
            </w:r>
          </w:p>
          <w:p w14:paraId="5657575C" w14:textId="144C0182" w:rsidR="00906182" w:rsidRPr="00906182" w:rsidRDefault="00906182" w:rsidP="006D0EF8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Analyzed and proposed design for AWS Cloud Migration of TIBCO Components.</w:t>
            </w:r>
          </w:p>
          <w:p w14:paraId="6FBF503E" w14:textId="4A6CCC6A" w:rsidR="00906182" w:rsidRPr="00906182" w:rsidRDefault="00906182" w:rsidP="00906182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Developing components using TIBCO Business Works, Tibco EMS, Oracle </w:t>
            </w:r>
            <w:r w:rsidR="006D0EF8" w:rsidRPr="00906182">
              <w:t>EBS,</w:t>
            </w:r>
            <w:r w:rsidRPr="00906182">
              <w:t xml:space="preserve"> Oracle PL/SQL and </w:t>
            </w:r>
            <w:r w:rsidR="006D0EF8" w:rsidRPr="00906182">
              <w:t>KAFKA.</w:t>
            </w:r>
          </w:p>
          <w:p w14:paraId="197642FA" w14:textId="7727F296" w:rsidR="00906182" w:rsidRDefault="00906182" w:rsidP="00906182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To help the internal team on migration to Apache </w:t>
            </w:r>
            <w:r w:rsidR="006D0EF8" w:rsidRPr="00906182">
              <w:t>Camel.</w:t>
            </w:r>
          </w:p>
          <w:p w14:paraId="47C84F3B" w14:textId="77777777" w:rsidR="00602B2B" w:rsidRDefault="00602B2B" w:rsidP="00602B2B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5850B4B0" w14:textId="77777777" w:rsidR="00602B2B" w:rsidRPr="00906182" w:rsidRDefault="00602B2B" w:rsidP="00602B2B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68F42C63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7A57BB50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12B9D4BE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lastRenderedPageBreak/>
              <w:t>Project Title: One Buy BackOffice(1BBO)</w:t>
            </w:r>
          </w:p>
          <w:p w14:paraId="7E23270E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 xml:space="preserve">Client: </w:t>
            </w:r>
            <w:proofErr w:type="gramStart"/>
            <w:r w:rsidRPr="00906182">
              <w:rPr>
                <w:b/>
                <w:bCs/>
              </w:rPr>
              <w:t>Nielsen .</w:t>
            </w:r>
            <w:proofErr w:type="gramEnd"/>
          </w:p>
          <w:p w14:paraId="259E4078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Role: Consultant Lead.</w:t>
            </w:r>
          </w:p>
          <w:p w14:paraId="431C0327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Location: Mumbai.</w:t>
            </w:r>
          </w:p>
          <w:p w14:paraId="24B1B48E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Description</w:t>
            </w:r>
            <w:r w:rsidRPr="00906182">
              <w:t>: The Goal of this project is to build a global digital platform which will allow Nielsen Supervisor’s/</w:t>
            </w:r>
            <w:proofErr w:type="gramStart"/>
            <w:r w:rsidRPr="00906182">
              <w:t>Back office</w:t>
            </w:r>
            <w:proofErr w:type="gramEnd"/>
            <w:r w:rsidRPr="00906182">
              <w:t xml:space="preserve"> Managers to design work orders for clients across 80+ countries</w:t>
            </w:r>
          </w:p>
          <w:p w14:paraId="506866B4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Responsibilities</w:t>
            </w:r>
            <w:r w:rsidRPr="00906182">
              <w:t>:</w:t>
            </w:r>
          </w:p>
          <w:p w14:paraId="5038ED4B" w14:textId="77777777" w:rsidR="00906182" w:rsidRPr="00906182" w:rsidRDefault="00906182" w:rsidP="00906182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Tech Lead of Audit Instruction module of 1BBO </w:t>
            </w:r>
            <w:proofErr w:type="gramStart"/>
            <w:r w:rsidRPr="00906182">
              <w:t>project ,responsible</w:t>
            </w:r>
            <w:proofErr w:type="gramEnd"/>
            <w:r w:rsidRPr="00906182">
              <w:t xml:space="preserve"> to delegate user </w:t>
            </w:r>
            <w:proofErr w:type="spellStart"/>
            <w:r w:rsidRPr="00906182">
              <w:t>stories,design</w:t>
            </w:r>
            <w:proofErr w:type="spellEnd"/>
            <w:r w:rsidRPr="00906182">
              <w:t xml:space="preserve"> solutions and ensure deliverables on time.</w:t>
            </w:r>
          </w:p>
          <w:p w14:paraId="32F43149" w14:textId="77777777" w:rsidR="00906182" w:rsidRPr="00906182" w:rsidRDefault="00906182" w:rsidP="00906182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Performed Requirements gathering, analysis and solution designing in close coordination with product </w:t>
            </w:r>
            <w:proofErr w:type="spellStart"/>
            <w:proofErr w:type="gramStart"/>
            <w:r w:rsidRPr="00906182">
              <w:t>owner,architect</w:t>
            </w:r>
            <w:proofErr w:type="spellEnd"/>
            <w:proofErr w:type="gramEnd"/>
            <w:r w:rsidRPr="00906182">
              <w:t xml:space="preserve"> and business representatives.</w:t>
            </w:r>
          </w:p>
          <w:p w14:paraId="51DF2A66" w14:textId="42E2A0AF" w:rsidR="00906182" w:rsidRPr="00906182" w:rsidRDefault="00906182" w:rsidP="006D0EF8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Lead team to design and implement a solution using Spring Boot on Azure platform in order to improve the Audit Instruction </w:t>
            </w:r>
            <w:proofErr w:type="spellStart"/>
            <w:proofErr w:type="gramStart"/>
            <w:r w:rsidRPr="00906182">
              <w:t>Performance,Considering</w:t>
            </w:r>
            <w:proofErr w:type="spellEnd"/>
            <w:proofErr w:type="gramEnd"/>
            <w:r w:rsidRPr="00906182">
              <w:t xml:space="preserve"> Module used by 80 + countries.</w:t>
            </w:r>
          </w:p>
          <w:p w14:paraId="796A5F45" w14:textId="77777777" w:rsidR="00906182" w:rsidRPr="00906182" w:rsidRDefault="00906182" w:rsidP="00906182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Fine tuning of PL/SQL </w:t>
            </w:r>
            <w:proofErr w:type="gramStart"/>
            <w:r w:rsidRPr="00906182">
              <w:t>procedures ,functions</w:t>
            </w:r>
            <w:proofErr w:type="gramEnd"/>
            <w:r w:rsidRPr="00906182">
              <w:t xml:space="preserve"> and Tibco BW processes .</w:t>
            </w:r>
          </w:p>
          <w:p w14:paraId="00D5E091" w14:textId="77777777" w:rsidR="00906182" w:rsidRPr="00906182" w:rsidRDefault="00906182" w:rsidP="00906182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Developed components using TIBCO Business Works, Tibco EMS, </w:t>
            </w:r>
            <w:proofErr w:type="spellStart"/>
            <w:proofErr w:type="gramStart"/>
            <w:r w:rsidRPr="00906182">
              <w:t>Oracle,MongoDB</w:t>
            </w:r>
            <w:proofErr w:type="spellEnd"/>
            <w:proofErr w:type="gramEnd"/>
            <w:r w:rsidRPr="00906182">
              <w:t xml:space="preserve"> and AZURE </w:t>
            </w:r>
          </w:p>
          <w:p w14:paraId="2814CFF4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417A7CBD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13102D60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 xml:space="preserve">Project Title: Digital Collection </w:t>
            </w:r>
            <w:proofErr w:type="gramStart"/>
            <w:r w:rsidRPr="00906182">
              <w:rPr>
                <w:b/>
                <w:bCs/>
              </w:rPr>
              <w:t>Tool(</w:t>
            </w:r>
            <w:proofErr w:type="gramEnd"/>
            <w:r w:rsidRPr="00906182">
              <w:rPr>
                <w:b/>
                <w:bCs/>
              </w:rPr>
              <w:t>DCT).</w:t>
            </w:r>
          </w:p>
          <w:p w14:paraId="6EA97B69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 xml:space="preserve">Client: </w:t>
            </w:r>
            <w:proofErr w:type="gramStart"/>
            <w:r w:rsidRPr="00906182">
              <w:rPr>
                <w:b/>
                <w:bCs/>
              </w:rPr>
              <w:t>Nielsen .</w:t>
            </w:r>
            <w:proofErr w:type="gramEnd"/>
          </w:p>
          <w:p w14:paraId="76F06C8B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Role: Consultant</w:t>
            </w:r>
          </w:p>
          <w:p w14:paraId="00810504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Location: Mumbai.</w:t>
            </w:r>
          </w:p>
          <w:p w14:paraId="70AA08F2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Description</w:t>
            </w:r>
            <w:r w:rsidRPr="00906182">
              <w:t xml:space="preserve">: Nielsen is a global market research </w:t>
            </w:r>
            <w:proofErr w:type="spellStart"/>
            <w:proofErr w:type="gramStart"/>
            <w:r w:rsidRPr="00906182">
              <w:t>firm.Digital</w:t>
            </w:r>
            <w:proofErr w:type="spellEnd"/>
            <w:proofErr w:type="gramEnd"/>
            <w:r w:rsidRPr="00906182">
              <w:t xml:space="preserve"> Collection Tool is a digital platform built by TIBCO Software using which Nielsen Survey programming team programs and executes their complex market research studies across the globe.</w:t>
            </w:r>
          </w:p>
          <w:p w14:paraId="46262958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Responsibilities</w:t>
            </w:r>
            <w:r w:rsidRPr="00906182">
              <w:t>:</w:t>
            </w:r>
          </w:p>
          <w:p w14:paraId="410CFCE5" w14:textId="77777777" w:rsidR="00906182" w:rsidRPr="00906182" w:rsidRDefault="00906182" w:rsidP="00906182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Developing components using Tibco </w:t>
            </w:r>
            <w:proofErr w:type="spellStart"/>
            <w:proofErr w:type="gramStart"/>
            <w:r w:rsidRPr="00906182">
              <w:t>BW,Tibco</w:t>
            </w:r>
            <w:proofErr w:type="spellEnd"/>
            <w:proofErr w:type="gramEnd"/>
            <w:r w:rsidRPr="00906182">
              <w:t xml:space="preserve"> </w:t>
            </w:r>
            <w:proofErr w:type="spellStart"/>
            <w:r w:rsidRPr="00906182">
              <w:t>EMS,Oracle</w:t>
            </w:r>
            <w:proofErr w:type="spellEnd"/>
            <w:r w:rsidRPr="00906182">
              <w:t xml:space="preserve"> ,MongoDB and Azure.</w:t>
            </w:r>
          </w:p>
          <w:p w14:paraId="2A4EB48F" w14:textId="77777777" w:rsidR="00906182" w:rsidRPr="00906182" w:rsidRDefault="00906182" w:rsidP="00906182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Closely coordinate with business </w:t>
            </w:r>
            <w:proofErr w:type="spellStart"/>
            <w:proofErr w:type="gramStart"/>
            <w:r w:rsidRPr="00906182">
              <w:t>analyst,product</w:t>
            </w:r>
            <w:proofErr w:type="spellEnd"/>
            <w:proofErr w:type="gramEnd"/>
            <w:r w:rsidRPr="00906182">
              <w:t xml:space="preserve"> owner , architect and country specific Nielsen enablement team in order to understand the country /region requirements and to accommodate it in the DCT tool in order to onboard the</w:t>
            </w:r>
            <w:r w:rsidRPr="00906182">
              <w:rPr>
                <w:rFonts w:hint="eastAsia"/>
              </w:rPr>
              <w:t xml:space="preserve"> </w:t>
            </w:r>
            <w:r w:rsidRPr="00906182">
              <w:t>countries.</w:t>
            </w:r>
          </w:p>
          <w:p w14:paraId="2871A3D9" w14:textId="77777777" w:rsidR="00906182" w:rsidRPr="00906182" w:rsidRDefault="00906182" w:rsidP="00906182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 xml:space="preserve">Fine tuning the services </w:t>
            </w:r>
            <w:proofErr w:type="gramStart"/>
            <w:r w:rsidRPr="00906182">
              <w:t>in order to</w:t>
            </w:r>
            <w:proofErr w:type="gramEnd"/>
            <w:r w:rsidRPr="00906182">
              <w:t xml:space="preserve"> enable them to handle peak time load.</w:t>
            </w:r>
          </w:p>
          <w:p w14:paraId="2AA783C4" w14:textId="77777777" w:rsidR="00906182" w:rsidRPr="00906182" w:rsidRDefault="00906182" w:rsidP="00906182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Resolving production issues.</w:t>
            </w:r>
          </w:p>
          <w:p w14:paraId="7776B810" w14:textId="77777777" w:rsidR="00906182" w:rsidRPr="00906182" w:rsidRDefault="00906182" w:rsidP="00906182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Performed release management activities.</w:t>
            </w:r>
          </w:p>
          <w:p w14:paraId="2080310E" w14:textId="77777777" w:rsidR="00906182" w:rsidRPr="00906182" w:rsidRDefault="00906182" w:rsidP="00906182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Coordinating with Infrastructure and test teams to ensure delivery of quality code to production environments.</w:t>
            </w:r>
          </w:p>
          <w:p w14:paraId="70E6A7A5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5BBA62AB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  <w:p w14:paraId="071F455A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 xml:space="preserve">Project Title: INVENT. Client: Telstra Global. </w:t>
            </w:r>
          </w:p>
          <w:p w14:paraId="011AD0CE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 xml:space="preserve">Role: System Engineer. </w:t>
            </w:r>
          </w:p>
          <w:p w14:paraId="18683289" w14:textId="55B44DD5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bCs/>
              </w:rPr>
            </w:pPr>
            <w:r w:rsidRPr="00906182">
              <w:rPr>
                <w:b/>
                <w:bCs/>
              </w:rPr>
              <w:t>Location: Pune.</w:t>
            </w:r>
          </w:p>
          <w:p w14:paraId="70676145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Description</w:t>
            </w:r>
            <w:r w:rsidRPr="00906182">
              <w:t>: INVENT program aimed at replacing existing outdated and traditional TG International Voice systems with new systems. TIBCO BW play’s a middleware role to facilitate seamless transfer of data between these systems.</w:t>
            </w:r>
          </w:p>
          <w:p w14:paraId="490B9A6A" w14:textId="77777777" w:rsidR="00906182" w:rsidRPr="00906182" w:rsidRDefault="00906182" w:rsidP="00906182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rPr>
                <w:b/>
                <w:bCs/>
              </w:rPr>
              <w:t>Responsibilities</w:t>
            </w:r>
            <w:r w:rsidRPr="00906182">
              <w:t>:</w:t>
            </w:r>
          </w:p>
          <w:p w14:paraId="5D2FA235" w14:textId="77777777" w:rsidR="00906182" w:rsidRPr="00906182" w:rsidRDefault="00906182" w:rsidP="00906182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lastRenderedPageBreak/>
              <w:t>Developing services depending on client requirements, redesigning services to support new changes and improve performance.</w:t>
            </w:r>
          </w:p>
          <w:p w14:paraId="076EB2F5" w14:textId="77777777" w:rsidR="00906182" w:rsidRPr="00906182" w:rsidRDefault="00906182" w:rsidP="00906182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To provide QA/UAT support during the Testing phase.</w:t>
            </w:r>
          </w:p>
          <w:p w14:paraId="3CD42377" w14:textId="77777777" w:rsidR="00906182" w:rsidRPr="00906182" w:rsidRDefault="00906182" w:rsidP="00906182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Coordinating daily with client-side to provide better and clear solutions.</w:t>
            </w:r>
          </w:p>
          <w:p w14:paraId="31616A7E" w14:textId="77777777" w:rsidR="00906182" w:rsidRPr="00906182" w:rsidRDefault="00906182" w:rsidP="00906182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 w:rsidRPr="00906182">
              <w:t>Build design documents for implementing solutions.</w:t>
            </w:r>
          </w:p>
          <w:p w14:paraId="013F2A96" w14:textId="77777777" w:rsidR="00906182" w:rsidRPr="00906182" w:rsidRDefault="00906182" w:rsidP="00906182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b/>
                <w:sz w:val="26"/>
                <w:szCs w:val="26"/>
              </w:rPr>
            </w:pPr>
            <w:r w:rsidRPr="00906182">
              <w:t>Involved in release management activities</w:t>
            </w:r>
            <w:r w:rsidRPr="00906182">
              <w:rPr>
                <w:b/>
                <w:sz w:val="26"/>
                <w:szCs w:val="26"/>
              </w:rPr>
              <w:t>.</w:t>
            </w:r>
          </w:p>
          <w:p w14:paraId="48805CA9" w14:textId="77777777" w:rsidR="000F7E83" w:rsidRPr="007E612D" w:rsidRDefault="000F7E83" w:rsidP="000F7E83">
            <w:pPr>
              <w:spacing w:after="0" w:line="240" w:lineRule="auto"/>
            </w:pPr>
          </w:p>
        </w:tc>
        <w:tc>
          <w:tcPr>
            <w:tcW w:w="2808" w:type="dxa"/>
            <w:shd w:val="clear" w:color="auto" w:fill="DEEAF6"/>
          </w:tcPr>
          <w:p w14:paraId="7F6F8BE5" w14:textId="77777777" w:rsidR="007B4431" w:rsidRPr="007E612D" w:rsidRDefault="007B4431" w:rsidP="007E612D">
            <w:pPr>
              <w:spacing w:after="0" w:line="240" w:lineRule="auto"/>
            </w:pPr>
          </w:p>
          <w:p w14:paraId="1B638873" w14:textId="4F0AB252" w:rsidR="00A17C51" w:rsidRDefault="004568C0" w:rsidP="007E61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Key Skills and Knowledge</w:t>
            </w:r>
          </w:p>
          <w:p w14:paraId="547655C1" w14:textId="1042001A" w:rsidR="00667257" w:rsidRPr="006D0EF8" w:rsidRDefault="00155B2C" w:rsidP="00667257">
            <w:pPr>
              <w:spacing w:after="0" w:line="240" w:lineRule="auto"/>
              <w:rPr>
                <w:sz w:val="20"/>
                <w:szCs w:val="20"/>
              </w:rPr>
            </w:pPr>
            <w:r w:rsidRPr="006D0EF8">
              <w:rPr>
                <w:sz w:val="20"/>
                <w:szCs w:val="20"/>
              </w:rPr>
              <w:t xml:space="preserve">Java, </w:t>
            </w:r>
            <w:r w:rsidR="006D0EF8" w:rsidRPr="006D0EF8">
              <w:rPr>
                <w:sz w:val="20"/>
                <w:szCs w:val="20"/>
              </w:rPr>
              <w:t>Springboot, Golang, Tibco BW, MuleSoft.</w:t>
            </w:r>
          </w:p>
          <w:p w14:paraId="5AC4ACDF" w14:textId="77777777" w:rsidR="009C705C" w:rsidRDefault="009C705C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14:paraId="4628C618" w14:textId="77777777" w:rsidR="00FD3803" w:rsidRPr="00FD3803" w:rsidRDefault="00FD3803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568C0">
              <w:rPr>
                <w:b/>
                <w:sz w:val="24"/>
                <w:szCs w:val="20"/>
              </w:rPr>
              <w:t>Other</w:t>
            </w:r>
            <w:r w:rsidR="004568C0">
              <w:rPr>
                <w:b/>
                <w:sz w:val="24"/>
                <w:szCs w:val="20"/>
              </w:rPr>
              <w:t xml:space="preserve"> Skills</w:t>
            </w:r>
          </w:p>
          <w:p w14:paraId="16BD001E" w14:textId="5DFC1777" w:rsidR="006D0EF8" w:rsidRDefault="006D0EF8" w:rsidP="006D0E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Oracle, PostgreSQL,</w:t>
            </w:r>
          </w:p>
          <w:p w14:paraId="156C5A82" w14:textId="09F037FA" w:rsidR="006427B9" w:rsidRDefault="006D0EF8" w:rsidP="006D0E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DynamoDB, MongoDB,</w:t>
            </w:r>
            <w:r w:rsidR="00667257">
              <w:rPr>
                <w:sz w:val="20"/>
                <w:szCs w:val="20"/>
              </w:rPr>
              <w:t xml:space="preserve"> Jenkins, Maven</w:t>
            </w:r>
            <w:r w:rsidR="0031442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Kubernetes,</w:t>
            </w:r>
          </w:p>
          <w:p w14:paraId="3398E6D7" w14:textId="5FA0304F" w:rsidR="006D0EF8" w:rsidRDefault="006D0EF8" w:rsidP="006D0E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AWS, Azure.</w:t>
            </w:r>
          </w:p>
          <w:p w14:paraId="1C4874EE" w14:textId="1C4374B7" w:rsidR="006D0EF8" w:rsidRDefault="006D0EF8" w:rsidP="006D0E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GitHub, Bitbucket.</w:t>
            </w:r>
          </w:p>
          <w:p w14:paraId="78D8E246" w14:textId="77777777" w:rsidR="0099508A" w:rsidRDefault="0099508A" w:rsidP="0099508A">
            <w:pPr>
              <w:spacing w:after="0" w:line="240" w:lineRule="auto"/>
              <w:rPr>
                <w:sz w:val="20"/>
                <w:szCs w:val="20"/>
              </w:rPr>
            </w:pPr>
          </w:p>
          <w:p w14:paraId="336D8859" w14:textId="77777777" w:rsidR="006427B9" w:rsidRPr="00BE0219" w:rsidRDefault="006427B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568C0">
              <w:rPr>
                <w:b/>
                <w:sz w:val="24"/>
                <w:szCs w:val="20"/>
              </w:rPr>
              <w:t>Tools</w:t>
            </w:r>
          </w:p>
          <w:p w14:paraId="0C148DFC" w14:textId="6867DB90" w:rsidR="00CF59B0" w:rsidRDefault="00667257" w:rsidP="006672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Postman, SoapUI, Jira, </w:t>
            </w:r>
            <w:r w:rsidR="00B011AC">
              <w:rPr>
                <w:sz w:val="20"/>
                <w:szCs w:val="20"/>
              </w:rPr>
              <w:t xml:space="preserve">confluence, </w:t>
            </w:r>
            <w:r w:rsidR="006D0EF8" w:rsidRPr="00667257">
              <w:rPr>
                <w:sz w:val="20"/>
                <w:szCs w:val="20"/>
              </w:rPr>
              <w:t>IntelliJ</w:t>
            </w:r>
            <w:r w:rsidRPr="00667257">
              <w:rPr>
                <w:sz w:val="20"/>
                <w:szCs w:val="20"/>
              </w:rPr>
              <w:t xml:space="preserve"> </w:t>
            </w:r>
            <w:proofErr w:type="gramStart"/>
            <w:r w:rsidRPr="00667257">
              <w:rPr>
                <w:sz w:val="20"/>
                <w:szCs w:val="20"/>
              </w:rPr>
              <w:t>idea</w:t>
            </w:r>
            <w:r w:rsidR="006D0EF8">
              <w:rPr>
                <w:sz w:val="20"/>
                <w:szCs w:val="20"/>
              </w:rPr>
              <w:t xml:space="preserve"> ,</w:t>
            </w:r>
            <w:proofErr w:type="gramEnd"/>
            <w:r w:rsidR="006D0EF8">
              <w:rPr>
                <w:sz w:val="20"/>
                <w:szCs w:val="20"/>
              </w:rPr>
              <w:t xml:space="preserve"> VS Code.</w:t>
            </w:r>
          </w:p>
          <w:p w14:paraId="0B97B340" w14:textId="77777777" w:rsidR="009C705C" w:rsidRDefault="009C705C" w:rsidP="002D07A9">
            <w:pPr>
              <w:spacing w:after="0" w:line="240" w:lineRule="auto"/>
              <w:rPr>
                <w:sz w:val="20"/>
                <w:szCs w:val="20"/>
              </w:rPr>
            </w:pPr>
          </w:p>
          <w:p w14:paraId="55C4424A" w14:textId="77777777" w:rsidR="009C705C" w:rsidRDefault="009C705C" w:rsidP="002D07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C705C">
              <w:rPr>
                <w:b/>
                <w:bCs/>
                <w:sz w:val="24"/>
                <w:szCs w:val="24"/>
              </w:rPr>
              <w:t>OS</w:t>
            </w:r>
          </w:p>
          <w:p w14:paraId="652FF8E2" w14:textId="591815B2" w:rsidR="00672600" w:rsidRPr="00672600" w:rsidRDefault="00930601" w:rsidP="002D07A9">
            <w:pPr>
              <w:spacing w:after="0" w:line="240" w:lineRule="auto"/>
            </w:pPr>
            <w:r w:rsidRPr="00F45E7B">
              <w:rPr>
                <w:sz w:val="20"/>
                <w:szCs w:val="20"/>
              </w:rPr>
              <w:t>Linux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="004D2763">
              <w:rPr>
                <w:sz w:val="20"/>
                <w:szCs w:val="20"/>
              </w:rPr>
              <w:t>centOS</w:t>
            </w:r>
            <w:proofErr w:type="spellEnd"/>
            <w:r w:rsidR="004D2763">
              <w:rPr>
                <w:sz w:val="20"/>
                <w:szCs w:val="20"/>
              </w:rPr>
              <w:t>, ubuntu)</w:t>
            </w:r>
            <w:r w:rsidR="00667257" w:rsidRPr="00F45E7B">
              <w:rPr>
                <w:sz w:val="20"/>
                <w:szCs w:val="20"/>
              </w:rPr>
              <w:t xml:space="preserve">, MacOS, </w:t>
            </w:r>
            <w:r w:rsidR="00672600" w:rsidRPr="00F45E7B">
              <w:rPr>
                <w:sz w:val="20"/>
                <w:szCs w:val="20"/>
              </w:rPr>
              <w:t>Windows</w:t>
            </w:r>
            <w:r w:rsidR="006D0EF8">
              <w:rPr>
                <w:sz w:val="20"/>
                <w:szCs w:val="20"/>
              </w:rPr>
              <w:t>.</w:t>
            </w:r>
          </w:p>
          <w:p w14:paraId="7C6BD46F" w14:textId="77777777" w:rsidR="00BE0219" w:rsidRDefault="00BE0219" w:rsidP="00BE0219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A76" w14:textId="77777777" w:rsidR="000926CA" w:rsidRPr="007E612D" w:rsidRDefault="000926CA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14:paraId="514F8FAF" w14:textId="77777777" w:rsidR="004E53D0" w:rsidRPr="007E612D" w:rsidRDefault="004E53D0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14:paraId="74481F36" w14:textId="77777777"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14:paraId="0DE25760" w14:textId="77777777"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14:paraId="3F3EC1FC" w14:textId="77777777" w:rsidR="00A17C51" w:rsidRPr="007E612D" w:rsidRDefault="00A17C51" w:rsidP="007E612D">
            <w:pPr>
              <w:spacing w:after="0" w:line="240" w:lineRule="auto"/>
            </w:pPr>
          </w:p>
        </w:tc>
      </w:tr>
    </w:tbl>
    <w:p w14:paraId="7C331243" w14:textId="77777777" w:rsidR="006055E3" w:rsidRPr="000F7E83" w:rsidRDefault="006055E3" w:rsidP="004B4D64">
      <w:pPr>
        <w:spacing w:after="0" w:line="240" w:lineRule="auto"/>
      </w:pPr>
    </w:p>
    <w:sectPr w:rsidR="006055E3" w:rsidRPr="000F7E83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3234"/>
    <w:multiLevelType w:val="hybridMultilevel"/>
    <w:tmpl w:val="3C04F5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E08E5"/>
    <w:multiLevelType w:val="hybridMultilevel"/>
    <w:tmpl w:val="F5F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707A"/>
    <w:multiLevelType w:val="hybridMultilevel"/>
    <w:tmpl w:val="8E10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CD2"/>
    <w:multiLevelType w:val="multilevel"/>
    <w:tmpl w:val="FFFFFFFF"/>
    <w:lvl w:ilvl="0">
      <w:numFmt w:val="bullet"/>
      <w:lvlText w:val="❖"/>
      <w:lvlJc w:val="left"/>
      <w:pPr>
        <w:ind w:left="1060" w:hanging="360"/>
      </w:pPr>
    </w:lvl>
    <w:lvl w:ilvl="1">
      <w:numFmt w:val="bullet"/>
      <w:lvlText w:val="➢"/>
      <w:lvlJc w:val="left"/>
      <w:pPr>
        <w:ind w:left="1780" w:hanging="360"/>
      </w:pPr>
    </w:lvl>
    <w:lvl w:ilvl="2">
      <w:numFmt w:val="bullet"/>
      <w:lvlText w:val="•"/>
      <w:lvlJc w:val="left"/>
      <w:pPr>
        <w:ind w:left="2671" w:hanging="360"/>
      </w:pPr>
    </w:lvl>
    <w:lvl w:ilvl="3">
      <w:numFmt w:val="bullet"/>
      <w:lvlText w:val="•"/>
      <w:lvlJc w:val="left"/>
      <w:pPr>
        <w:ind w:left="3562" w:hanging="360"/>
      </w:pPr>
    </w:lvl>
    <w:lvl w:ilvl="4">
      <w:numFmt w:val="bullet"/>
      <w:lvlText w:val="•"/>
      <w:lvlJc w:val="left"/>
      <w:pPr>
        <w:ind w:left="4453" w:hanging="360"/>
      </w:pPr>
    </w:lvl>
    <w:lvl w:ilvl="5">
      <w:numFmt w:val="bullet"/>
      <w:lvlText w:val="•"/>
      <w:lvlJc w:val="left"/>
      <w:pPr>
        <w:ind w:left="5344" w:hanging="360"/>
      </w:pPr>
    </w:lvl>
    <w:lvl w:ilvl="6">
      <w:numFmt w:val="bullet"/>
      <w:lvlText w:val="•"/>
      <w:lvlJc w:val="left"/>
      <w:pPr>
        <w:ind w:left="6235" w:hanging="360"/>
      </w:pPr>
    </w:lvl>
    <w:lvl w:ilvl="7">
      <w:numFmt w:val="bullet"/>
      <w:lvlText w:val="•"/>
      <w:lvlJc w:val="left"/>
      <w:pPr>
        <w:ind w:left="7126" w:hanging="360"/>
      </w:pPr>
    </w:lvl>
    <w:lvl w:ilvl="8">
      <w:numFmt w:val="bullet"/>
      <w:lvlText w:val="•"/>
      <w:lvlJc w:val="left"/>
      <w:pPr>
        <w:ind w:left="8017" w:hanging="360"/>
      </w:pPr>
    </w:lvl>
  </w:abstractNum>
  <w:abstractNum w:abstractNumId="4" w15:restartNumberingAfterBreak="0">
    <w:nsid w:val="101661F3"/>
    <w:multiLevelType w:val="hybridMultilevel"/>
    <w:tmpl w:val="C1D4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51F5A"/>
    <w:multiLevelType w:val="hybridMultilevel"/>
    <w:tmpl w:val="A42810EE"/>
    <w:lvl w:ilvl="0" w:tplc="E6B2E6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0D0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FA34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654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E80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8C1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A0A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04A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854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74C4"/>
    <w:multiLevelType w:val="hybridMultilevel"/>
    <w:tmpl w:val="8CE467F2"/>
    <w:lvl w:ilvl="0" w:tplc="155243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2AF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0EB9A">
      <w:start w:val="9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81C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AEA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A76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E75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AC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6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3B415C"/>
    <w:multiLevelType w:val="hybridMultilevel"/>
    <w:tmpl w:val="37F2A4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14C35"/>
    <w:multiLevelType w:val="hybridMultilevel"/>
    <w:tmpl w:val="C5D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04FD4"/>
    <w:multiLevelType w:val="hybridMultilevel"/>
    <w:tmpl w:val="10C81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752920"/>
    <w:multiLevelType w:val="hybridMultilevel"/>
    <w:tmpl w:val="CAA849D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1C7725F4"/>
    <w:multiLevelType w:val="hybridMultilevel"/>
    <w:tmpl w:val="F37C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77AE8"/>
    <w:multiLevelType w:val="hybridMultilevel"/>
    <w:tmpl w:val="A9EC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A7052"/>
    <w:multiLevelType w:val="hybridMultilevel"/>
    <w:tmpl w:val="9746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1730B"/>
    <w:multiLevelType w:val="hybridMultilevel"/>
    <w:tmpl w:val="1AB01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D70BF"/>
    <w:multiLevelType w:val="hybridMultilevel"/>
    <w:tmpl w:val="32D2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9324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E3F312D"/>
    <w:multiLevelType w:val="hybridMultilevel"/>
    <w:tmpl w:val="20E40D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2362A1"/>
    <w:multiLevelType w:val="hybridMultilevel"/>
    <w:tmpl w:val="1BCA6028"/>
    <w:lvl w:ilvl="0" w:tplc="6FFCAE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A3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55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872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EA5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E21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C2E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EA2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051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7694B1E"/>
    <w:multiLevelType w:val="hybridMultilevel"/>
    <w:tmpl w:val="EE3E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61FEC"/>
    <w:multiLevelType w:val="hybridMultilevel"/>
    <w:tmpl w:val="BD84E3F6"/>
    <w:lvl w:ilvl="0" w:tplc="1326D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627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FEE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E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A6C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E1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746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7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CA5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CC8568B"/>
    <w:multiLevelType w:val="hybridMultilevel"/>
    <w:tmpl w:val="BDB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7452E"/>
    <w:multiLevelType w:val="hybridMultilevel"/>
    <w:tmpl w:val="2FFC518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3" w15:restartNumberingAfterBreak="0">
    <w:nsid w:val="5AFC3A41"/>
    <w:multiLevelType w:val="hybridMultilevel"/>
    <w:tmpl w:val="AC921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132D6"/>
    <w:multiLevelType w:val="hybridMultilevel"/>
    <w:tmpl w:val="F2ECECC0"/>
    <w:lvl w:ilvl="0" w:tplc="40BCCEC4">
      <w:start w:val="1"/>
      <w:numFmt w:val="bullet"/>
      <w:lvlText w:val="\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41AE8">
      <w:start w:val="1"/>
      <w:numFmt w:val="bullet"/>
      <w:lvlText w:val="\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6E98" w:tentative="1">
      <w:start w:val="1"/>
      <w:numFmt w:val="bullet"/>
      <w:lvlText w:val="\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CAF6C" w:tentative="1">
      <w:start w:val="1"/>
      <w:numFmt w:val="bullet"/>
      <w:lvlText w:val="\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ADC22" w:tentative="1">
      <w:start w:val="1"/>
      <w:numFmt w:val="bullet"/>
      <w:lvlText w:val="\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47316" w:tentative="1">
      <w:start w:val="1"/>
      <w:numFmt w:val="bullet"/>
      <w:lvlText w:val="\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A72D4" w:tentative="1">
      <w:start w:val="1"/>
      <w:numFmt w:val="bullet"/>
      <w:lvlText w:val="\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2C8F0" w:tentative="1">
      <w:start w:val="1"/>
      <w:numFmt w:val="bullet"/>
      <w:lvlText w:val="\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26288" w:tentative="1">
      <w:start w:val="1"/>
      <w:numFmt w:val="bullet"/>
      <w:lvlText w:val="\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553A71"/>
    <w:multiLevelType w:val="hybridMultilevel"/>
    <w:tmpl w:val="D93C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86429"/>
    <w:multiLevelType w:val="hybridMultilevel"/>
    <w:tmpl w:val="6ABE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B590D"/>
    <w:multiLevelType w:val="hybridMultilevel"/>
    <w:tmpl w:val="DAF0B7B6"/>
    <w:lvl w:ilvl="0" w:tplc="235277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F49B7"/>
    <w:multiLevelType w:val="hybridMultilevel"/>
    <w:tmpl w:val="85D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43121"/>
    <w:multiLevelType w:val="hybridMultilevel"/>
    <w:tmpl w:val="E02C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241BA"/>
    <w:multiLevelType w:val="hybridMultilevel"/>
    <w:tmpl w:val="393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31562"/>
    <w:multiLevelType w:val="hybridMultilevel"/>
    <w:tmpl w:val="E54072E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246961786">
    <w:abstractNumId w:val="27"/>
  </w:num>
  <w:num w:numId="2" w16cid:durableId="1113473282">
    <w:abstractNumId w:val="1"/>
  </w:num>
  <w:num w:numId="3" w16cid:durableId="578368896">
    <w:abstractNumId w:val="28"/>
  </w:num>
  <w:num w:numId="4" w16cid:durableId="562837423">
    <w:abstractNumId w:val="21"/>
  </w:num>
  <w:num w:numId="5" w16cid:durableId="2075198600">
    <w:abstractNumId w:val="30"/>
  </w:num>
  <w:num w:numId="6" w16cid:durableId="2007051767">
    <w:abstractNumId w:val="31"/>
  </w:num>
  <w:num w:numId="7" w16cid:durableId="307320756">
    <w:abstractNumId w:val="11"/>
  </w:num>
  <w:num w:numId="8" w16cid:durableId="1594896530">
    <w:abstractNumId w:val="19"/>
  </w:num>
  <w:num w:numId="9" w16cid:durableId="143818382">
    <w:abstractNumId w:val="7"/>
  </w:num>
  <w:num w:numId="10" w16cid:durableId="1769499078">
    <w:abstractNumId w:val="20"/>
  </w:num>
  <w:num w:numId="11" w16cid:durableId="593051426">
    <w:abstractNumId w:val="18"/>
  </w:num>
  <w:num w:numId="12" w16cid:durableId="830635518">
    <w:abstractNumId w:val="12"/>
  </w:num>
  <w:num w:numId="13" w16cid:durableId="1534272119">
    <w:abstractNumId w:val="6"/>
  </w:num>
  <w:num w:numId="14" w16cid:durableId="1784809433">
    <w:abstractNumId w:val="25"/>
  </w:num>
  <w:num w:numId="15" w16cid:durableId="941496736">
    <w:abstractNumId w:val="8"/>
  </w:num>
  <w:num w:numId="16" w16cid:durableId="1049037960">
    <w:abstractNumId w:val="5"/>
  </w:num>
  <w:num w:numId="17" w16cid:durableId="1563176508">
    <w:abstractNumId w:val="14"/>
  </w:num>
  <w:num w:numId="18" w16cid:durableId="1936087355">
    <w:abstractNumId w:val="17"/>
  </w:num>
  <w:num w:numId="19" w16cid:durableId="1858538326">
    <w:abstractNumId w:val="26"/>
  </w:num>
  <w:num w:numId="20" w16cid:durableId="132674738">
    <w:abstractNumId w:val="22"/>
  </w:num>
  <w:num w:numId="21" w16cid:durableId="700470380">
    <w:abstractNumId w:val="9"/>
  </w:num>
  <w:num w:numId="22" w16cid:durableId="2068646693">
    <w:abstractNumId w:val="9"/>
  </w:num>
  <w:num w:numId="23" w16cid:durableId="1039474976">
    <w:abstractNumId w:val="16"/>
  </w:num>
  <w:num w:numId="24" w16cid:durableId="1988434625">
    <w:abstractNumId w:val="0"/>
  </w:num>
  <w:num w:numId="25" w16cid:durableId="110246414">
    <w:abstractNumId w:val="23"/>
  </w:num>
  <w:num w:numId="26" w16cid:durableId="861241304">
    <w:abstractNumId w:val="3"/>
  </w:num>
  <w:num w:numId="27" w16cid:durableId="1626111798">
    <w:abstractNumId w:val="4"/>
  </w:num>
  <w:num w:numId="28" w16cid:durableId="377555114">
    <w:abstractNumId w:val="13"/>
  </w:num>
  <w:num w:numId="29" w16cid:durableId="1430782322">
    <w:abstractNumId w:val="15"/>
  </w:num>
  <w:num w:numId="30" w16cid:durableId="1926571637">
    <w:abstractNumId w:val="2"/>
  </w:num>
  <w:num w:numId="31" w16cid:durableId="738406526">
    <w:abstractNumId w:val="24"/>
  </w:num>
  <w:num w:numId="32" w16cid:durableId="1328630238">
    <w:abstractNumId w:val="10"/>
  </w:num>
  <w:num w:numId="33" w16cid:durableId="12019410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F2"/>
    <w:rsid w:val="000105EF"/>
    <w:rsid w:val="00011388"/>
    <w:rsid w:val="00011740"/>
    <w:rsid w:val="0001195A"/>
    <w:rsid w:val="000132BE"/>
    <w:rsid w:val="0002460F"/>
    <w:rsid w:val="00031A1F"/>
    <w:rsid w:val="000354E9"/>
    <w:rsid w:val="000639AE"/>
    <w:rsid w:val="000651C1"/>
    <w:rsid w:val="00065348"/>
    <w:rsid w:val="00065D5F"/>
    <w:rsid w:val="00072DA7"/>
    <w:rsid w:val="00074A37"/>
    <w:rsid w:val="00085B8A"/>
    <w:rsid w:val="0009181F"/>
    <w:rsid w:val="000926CA"/>
    <w:rsid w:val="000975DF"/>
    <w:rsid w:val="000A784D"/>
    <w:rsid w:val="000B03B1"/>
    <w:rsid w:val="000B0C8C"/>
    <w:rsid w:val="000B1E5B"/>
    <w:rsid w:val="000B510E"/>
    <w:rsid w:val="000C1683"/>
    <w:rsid w:val="000C31A4"/>
    <w:rsid w:val="000C38E3"/>
    <w:rsid w:val="000C66EC"/>
    <w:rsid w:val="000C6BFC"/>
    <w:rsid w:val="000C72C1"/>
    <w:rsid w:val="000D028C"/>
    <w:rsid w:val="000D3183"/>
    <w:rsid w:val="000E6903"/>
    <w:rsid w:val="000F2739"/>
    <w:rsid w:val="000F2A53"/>
    <w:rsid w:val="000F7845"/>
    <w:rsid w:val="000F7E83"/>
    <w:rsid w:val="00103606"/>
    <w:rsid w:val="001126DB"/>
    <w:rsid w:val="00112A76"/>
    <w:rsid w:val="00113092"/>
    <w:rsid w:val="00113452"/>
    <w:rsid w:val="00113596"/>
    <w:rsid w:val="00116244"/>
    <w:rsid w:val="00120BB0"/>
    <w:rsid w:val="00121668"/>
    <w:rsid w:val="00133811"/>
    <w:rsid w:val="00136841"/>
    <w:rsid w:val="001438FC"/>
    <w:rsid w:val="00155B2C"/>
    <w:rsid w:val="00162134"/>
    <w:rsid w:val="00165817"/>
    <w:rsid w:val="00174D87"/>
    <w:rsid w:val="00175D88"/>
    <w:rsid w:val="00181AE8"/>
    <w:rsid w:val="00185580"/>
    <w:rsid w:val="00190A64"/>
    <w:rsid w:val="0019344A"/>
    <w:rsid w:val="001A39E3"/>
    <w:rsid w:val="001B071F"/>
    <w:rsid w:val="001B4885"/>
    <w:rsid w:val="001B55AA"/>
    <w:rsid w:val="001B6AC5"/>
    <w:rsid w:val="001D7666"/>
    <w:rsid w:val="001D7702"/>
    <w:rsid w:val="001D7DF3"/>
    <w:rsid w:val="001E0959"/>
    <w:rsid w:val="001E66D0"/>
    <w:rsid w:val="001F02CE"/>
    <w:rsid w:val="001F4D11"/>
    <w:rsid w:val="001F5A5A"/>
    <w:rsid w:val="001F6934"/>
    <w:rsid w:val="001F6C17"/>
    <w:rsid w:val="00206595"/>
    <w:rsid w:val="0021209F"/>
    <w:rsid w:val="0021359D"/>
    <w:rsid w:val="002178D7"/>
    <w:rsid w:val="002222F4"/>
    <w:rsid w:val="00223AC3"/>
    <w:rsid w:val="00225427"/>
    <w:rsid w:val="002332D1"/>
    <w:rsid w:val="00237948"/>
    <w:rsid w:val="002522A9"/>
    <w:rsid w:val="00255318"/>
    <w:rsid w:val="00255720"/>
    <w:rsid w:val="002604EC"/>
    <w:rsid w:val="00261047"/>
    <w:rsid w:val="00262EF7"/>
    <w:rsid w:val="00263756"/>
    <w:rsid w:val="00263F2D"/>
    <w:rsid w:val="00270041"/>
    <w:rsid w:val="00273F94"/>
    <w:rsid w:val="00276B25"/>
    <w:rsid w:val="002806B9"/>
    <w:rsid w:val="00281105"/>
    <w:rsid w:val="002828DA"/>
    <w:rsid w:val="00287A74"/>
    <w:rsid w:val="00291F31"/>
    <w:rsid w:val="00292CB9"/>
    <w:rsid w:val="00296E70"/>
    <w:rsid w:val="00297C7E"/>
    <w:rsid w:val="002A108F"/>
    <w:rsid w:val="002B0634"/>
    <w:rsid w:val="002B4187"/>
    <w:rsid w:val="002C437E"/>
    <w:rsid w:val="002C4910"/>
    <w:rsid w:val="002D07A9"/>
    <w:rsid w:val="002D20A7"/>
    <w:rsid w:val="002D21B5"/>
    <w:rsid w:val="002D442F"/>
    <w:rsid w:val="002D5948"/>
    <w:rsid w:val="002D5CD7"/>
    <w:rsid w:val="002E1FCB"/>
    <w:rsid w:val="002E20E6"/>
    <w:rsid w:val="002F167B"/>
    <w:rsid w:val="002F37CD"/>
    <w:rsid w:val="003005C1"/>
    <w:rsid w:val="00301A6A"/>
    <w:rsid w:val="003033B5"/>
    <w:rsid w:val="0031442F"/>
    <w:rsid w:val="00314742"/>
    <w:rsid w:val="00314EB2"/>
    <w:rsid w:val="0031568C"/>
    <w:rsid w:val="0032031C"/>
    <w:rsid w:val="00320EDC"/>
    <w:rsid w:val="00322482"/>
    <w:rsid w:val="003308BD"/>
    <w:rsid w:val="00332DD3"/>
    <w:rsid w:val="00333D72"/>
    <w:rsid w:val="00340C1B"/>
    <w:rsid w:val="0035301F"/>
    <w:rsid w:val="003549C2"/>
    <w:rsid w:val="00357A2D"/>
    <w:rsid w:val="003661C9"/>
    <w:rsid w:val="00367921"/>
    <w:rsid w:val="00372B7E"/>
    <w:rsid w:val="003745C8"/>
    <w:rsid w:val="00375547"/>
    <w:rsid w:val="00376C32"/>
    <w:rsid w:val="00377786"/>
    <w:rsid w:val="00377F66"/>
    <w:rsid w:val="00385A84"/>
    <w:rsid w:val="0038762B"/>
    <w:rsid w:val="003942C9"/>
    <w:rsid w:val="00397FCB"/>
    <w:rsid w:val="003A09F5"/>
    <w:rsid w:val="003A1C6D"/>
    <w:rsid w:val="003A1FF0"/>
    <w:rsid w:val="003B1766"/>
    <w:rsid w:val="003B67C9"/>
    <w:rsid w:val="003B7166"/>
    <w:rsid w:val="003D5200"/>
    <w:rsid w:val="003D6CAA"/>
    <w:rsid w:val="003E0161"/>
    <w:rsid w:val="003E349C"/>
    <w:rsid w:val="003E5C06"/>
    <w:rsid w:val="003E6602"/>
    <w:rsid w:val="003F14D1"/>
    <w:rsid w:val="003F23D7"/>
    <w:rsid w:val="003F2B37"/>
    <w:rsid w:val="003F6D76"/>
    <w:rsid w:val="00402008"/>
    <w:rsid w:val="00403F9B"/>
    <w:rsid w:val="0040595A"/>
    <w:rsid w:val="00405F3C"/>
    <w:rsid w:val="00407829"/>
    <w:rsid w:val="00411A15"/>
    <w:rsid w:val="00414456"/>
    <w:rsid w:val="00414483"/>
    <w:rsid w:val="00417A68"/>
    <w:rsid w:val="00422F6C"/>
    <w:rsid w:val="00423505"/>
    <w:rsid w:val="00424145"/>
    <w:rsid w:val="004254EC"/>
    <w:rsid w:val="004260A5"/>
    <w:rsid w:val="004272D5"/>
    <w:rsid w:val="004323DA"/>
    <w:rsid w:val="0044231E"/>
    <w:rsid w:val="0044534F"/>
    <w:rsid w:val="0045171F"/>
    <w:rsid w:val="004568C0"/>
    <w:rsid w:val="00457CE5"/>
    <w:rsid w:val="004606B7"/>
    <w:rsid w:val="004614FF"/>
    <w:rsid w:val="00465212"/>
    <w:rsid w:val="00465E80"/>
    <w:rsid w:val="00466AB6"/>
    <w:rsid w:val="0047078B"/>
    <w:rsid w:val="00470EB9"/>
    <w:rsid w:val="00471306"/>
    <w:rsid w:val="00471D5C"/>
    <w:rsid w:val="0047437F"/>
    <w:rsid w:val="004747C8"/>
    <w:rsid w:val="004803EF"/>
    <w:rsid w:val="00481A14"/>
    <w:rsid w:val="00482025"/>
    <w:rsid w:val="00484046"/>
    <w:rsid w:val="0049036B"/>
    <w:rsid w:val="004919D0"/>
    <w:rsid w:val="00491F6D"/>
    <w:rsid w:val="00493A6E"/>
    <w:rsid w:val="00494B0F"/>
    <w:rsid w:val="00494B43"/>
    <w:rsid w:val="00495E73"/>
    <w:rsid w:val="004A1DCB"/>
    <w:rsid w:val="004A3978"/>
    <w:rsid w:val="004A5A7A"/>
    <w:rsid w:val="004A5BC9"/>
    <w:rsid w:val="004A6363"/>
    <w:rsid w:val="004A7459"/>
    <w:rsid w:val="004B3405"/>
    <w:rsid w:val="004B4BB4"/>
    <w:rsid w:val="004B4D64"/>
    <w:rsid w:val="004C29B2"/>
    <w:rsid w:val="004C6A24"/>
    <w:rsid w:val="004C7C0F"/>
    <w:rsid w:val="004D2763"/>
    <w:rsid w:val="004D2C8F"/>
    <w:rsid w:val="004D39D4"/>
    <w:rsid w:val="004E108C"/>
    <w:rsid w:val="004E189E"/>
    <w:rsid w:val="004E2F63"/>
    <w:rsid w:val="004E324A"/>
    <w:rsid w:val="004E4ED7"/>
    <w:rsid w:val="004E5383"/>
    <w:rsid w:val="004E53D0"/>
    <w:rsid w:val="004E6212"/>
    <w:rsid w:val="004E6676"/>
    <w:rsid w:val="004E7C93"/>
    <w:rsid w:val="004F0B94"/>
    <w:rsid w:val="004F1874"/>
    <w:rsid w:val="004F4B79"/>
    <w:rsid w:val="0050061D"/>
    <w:rsid w:val="005108FA"/>
    <w:rsid w:val="00512BEA"/>
    <w:rsid w:val="005131AE"/>
    <w:rsid w:val="00514492"/>
    <w:rsid w:val="00514C97"/>
    <w:rsid w:val="00515337"/>
    <w:rsid w:val="00516BDA"/>
    <w:rsid w:val="005231FC"/>
    <w:rsid w:val="00530929"/>
    <w:rsid w:val="00530BE8"/>
    <w:rsid w:val="00536701"/>
    <w:rsid w:val="005430E7"/>
    <w:rsid w:val="00543158"/>
    <w:rsid w:val="00544CE8"/>
    <w:rsid w:val="00546CC0"/>
    <w:rsid w:val="00551278"/>
    <w:rsid w:val="0055133E"/>
    <w:rsid w:val="0055236A"/>
    <w:rsid w:val="00556AE4"/>
    <w:rsid w:val="00557CD0"/>
    <w:rsid w:val="0056412C"/>
    <w:rsid w:val="00566BF0"/>
    <w:rsid w:val="00567E5B"/>
    <w:rsid w:val="0057223E"/>
    <w:rsid w:val="00572CDB"/>
    <w:rsid w:val="005810A8"/>
    <w:rsid w:val="0058238A"/>
    <w:rsid w:val="005824A1"/>
    <w:rsid w:val="005824F6"/>
    <w:rsid w:val="00592359"/>
    <w:rsid w:val="005A1EBD"/>
    <w:rsid w:val="005A44B0"/>
    <w:rsid w:val="005A7155"/>
    <w:rsid w:val="005B12E1"/>
    <w:rsid w:val="005C0009"/>
    <w:rsid w:val="005C5402"/>
    <w:rsid w:val="005C59EC"/>
    <w:rsid w:val="005C5BF2"/>
    <w:rsid w:val="005C7660"/>
    <w:rsid w:val="005D0FD9"/>
    <w:rsid w:val="005D3ABD"/>
    <w:rsid w:val="005D78B8"/>
    <w:rsid w:val="005E0625"/>
    <w:rsid w:val="005E0976"/>
    <w:rsid w:val="005E2B35"/>
    <w:rsid w:val="005F1824"/>
    <w:rsid w:val="005F226E"/>
    <w:rsid w:val="005F7366"/>
    <w:rsid w:val="005F776E"/>
    <w:rsid w:val="00602B2B"/>
    <w:rsid w:val="006055E3"/>
    <w:rsid w:val="00606082"/>
    <w:rsid w:val="00606DE7"/>
    <w:rsid w:val="006104B9"/>
    <w:rsid w:val="006125E0"/>
    <w:rsid w:val="0061272A"/>
    <w:rsid w:val="006151F8"/>
    <w:rsid w:val="0062159A"/>
    <w:rsid w:val="00623063"/>
    <w:rsid w:val="00624140"/>
    <w:rsid w:val="00627799"/>
    <w:rsid w:val="00631AAA"/>
    <w:rsid w:val="00633324"/>
    <w:rsid w:val="006334D9"/>
    <w:rsid w:val="006427B9"/>
    <w:rsid w:val="006432DD"/>
    <w:rsid w:val="00644411"/>
    <w:rsid w:val="00644B7A"/>
    <w:rsid w:val="006529F9"/>
    <w:rsid w:val="00652F24"/>
    <w:rsid w:val="006547F8"/>
    <w:rsid w:val="0065534C"/>
    <w:rsid w:val="00663F4E"/>
    <w:rsid w:val="0066633A"/>
    <w:rsid w:val="00667257"/>
    <w:rsid w:val="00670264"/>
    <w:rsid w:val="006706A6"/>
    <w:rsid w:val="00671332"/>
    <w:rsid w:val="00672600"/>
    <w:rsid w:val="00674457"/>
    <w:rsid w:val="006817E3"/>
    <w:rsid w:val="006843EB"/>
    <w:rsid w:val="00684B12"/>
    <w:rsid w:val="00685E1C"/>
    <w:rsid w:val="006943EA"/>
    <w:rsid w:val="0069473B"/>
    <w:rsid w:val="00694EE4"/>
    <w:rsid w:val="00696716"/>
    <w:rsid w:val="006A128E"/>
    <w:rsid w:val="006A190A"/>
    <w:rsid w:val="006A7913"/>
    <w:rsid w:val="006B0010"/>
    <w:rsid w:val="006B4A97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0EF8"/>
    <w:rsid w:val="006D1924"/>
    <w:rsid w:val="006D29BE"/>
    <w:rsid w:val="006D4923"/>
    <w:rsid w:val="006D6A48"/>
    <w:rsid w:val="006D7FB3"/>
    <w:rsid w:val="006E096F"/>
    <w:rsid w:val="006E2643"/>
    <w:rsid w:val="006E2C64"/>
    <w:rsid w:val="006F0D01"/>
    <w:rsid w:val="006F0F11"/>
    <w:rsid w:val="006F4DBC"/>
    <w:rsid w:val="007023DC"/>
    <w:rsid w:val="007027A2"/>
    <w:rsid w:val="007030EC"/>
    <w:rsid w:val="007034D8"/>
    <w:rsid w:val="007039B9"/>
    <w:rsid w:val="00705313"/>
    <w:rsid w:val="00715C2D"/>
    <w:rsid w:val="00715E36"/>
    <w:rsid w:val="007169AD"/>
    <w:rsid w:val="007174A3"/>
    <w:rsid w:val="007179EE"/>
    <w:rsid w:val="00717C11"/>
    <w:rsid w:val="00721D93"/>
    <w:rsid w:val="0072327A"/>
    <w:rsid w:val="00725FF4"/>
    <w:rsid w:val="00726A95"/>
    <w:rsid w:val="00732290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60BC"/>
    <w:rsid w:val="0075719A"/>
    <w:rsid w:val="007665FB"/>
    <w:rsid w:val="00771BEE"/>
    <w:rsid w:val="00775AEB"/>
    <w:rsid w:val="00782460"/>
    <w:rsid w:val="007841CE"/>
    <w:rsid w:val="00785CB1"/>
    <w:rsid w:val="00786063"/>
    <w:rsid w:val="007860F8"/>
    <w:rsid w:val="007A0F3F"/>
    <w:rsid w:val="007B07F3"/>
    <w:rsid w:val="007B168D"/>
    <w:rsid w:val="007B4431"/>
    <w:rsid w:val="007B4C38"/>
    <w:rsid w:val="007C25BA"/>
    <w:rsid w:val="007D21D4"/>
    <w:rsid w:val="007D2AC0"/>
    <w:rsid w:val="007D4370"/>
    <w:rsid w:val="007E0EC7"/>
    <w:rsid w:val="007E15C0"/>
    <w:rsid w:val="007E1D48"/>
    <w:rsid w:val="007E2982"/>
    <w:rsid w:val="007E411B"/>
    <w:rsid w:val="007E612D"/>
    <w:rsid w:val="007E7CE4"/>
    <w:rsid w:val="007F0FD5"/>
    <w:rsid w:val="007F3051"/>
    <w:rsid w:val="00803F4F"/>
    <w:rsid w:val="008041A4"/>
    <w:rsid w:val="00805C2E"/>
    <w:rsid w:val="00806128"/>
    <w:rsid w:val="00807216"/>
    <w:rsid w:val="008106F9"/>
    <w:rsid w:val="00811FE9"/>
    <w:rsid w:val="008159E0"/>
    <w:rsid w:val="0081719B"/>
    <w:rsid w:val="008227E6"/>
    <w:rsid w:val="00823287"/>
    <w:rsid w:val="008277C5"/>
    <w:rsid w:val="0083070B"/>
    <w:rsid w:val="00830CF6"/>
    <w:rsid w:val="00835743"/>
    <w:rsid w:val="008359B0"/>
    <w:rsid w:val="008417A1"/>
    <w:rsid w:val="0084274E"/>
    <w:rsid w:val="00843D86"/>
    <w:rsid w:val="00844602"/>
    <w:rsid w:val="00844D7C"/>
    <w:rsid w:val="00847302"/>
    <w:rsid w:val="00853022"/>
    <w:rsid w:val="0086317C"/>
    <w:rsid w:val="00865CEF"/>
    <w:rsid w:val="00874004"/>
    <w:rsid w:val="00877A80"/>
    <w:rsid w:val="00882C77"/>
    <w:rsid w:val="008A2C86"/>
    <w:rsid w:val="008B0B2D"/>
    <w:rsid w:val="008B24D2"/>
    <w:rsid w:val="008B4884"/>
    <w:rsid w:val="008C08E8"/>
    <w:rsid w:val="008C394C"/>
    <w:rsid w:val="008C4764"/>
    <w:rsid w:val="008C5BAB"/>
    <w:rsid w:val="008C6FD9"/>
    <w:rsid w:val="008C7E29"/>
    <w:rsid w:val="008D0906"/>
    <w:rsid w:val="008D4F87"/>
    <w:rsid w:val="008E08C0"/>
    <w:rsid w:val="008E2465"/>
    <w:rsid w:val="008E6D61"/>
    <w:rsid w:val="008E7B11"/>
    <w:rsid w:val="008F19CC"/>
    <w:rsid w:val="008F47BB"/>
    <w:rsid w:val="008F506B"/>
    <w:rsid w:val="008F7CD6"/>
    <w:rsid w:val="00904BED"/>
    <w:rsid w:val="00906182"/>
    <w:rsid w:val="00910913"/>
    <w:rsid w:val="00910C4D"/>
    <w:rsid w:val="009209EA"/>
    <w:rsid w:val="00930601"/>
    <w:rsid w:val="00931831"/>
    <w:rsid w:val="00931A5A"/>
    <w:rsid w:val="0093374E"/>
    <w:rsid w:val="009348A4"/>
    <w:rsid w:val="00937996"/>
    <w:rsid w:val="0094075E"/>
    <w:rsid w:val="009429C9"/>
    <w:rsid w:val="00946567"/>
    <w:rsid w:val="009509D0"/>
    <w:rsid w:val="0095499F"/>
    <w:rsid w:val="0095772F"/>
    <w:rsid w:val="00963E60"/>
    <w:rsid w:val="009640A0"/>
    <w:rsid w:val="00965045"/>
    <w:rsid w:val="00966A06"/>
    <w:rsid w:val="00973D98"/>
    <w:rsid w:val="00976775"/>
    <w:rsid w:val="0098254F"/>
    <w:rsid w:val="0098295D"/>
    <w:rsid w:val="00982AE8"/>
    <w:rsid w:val="00983369"/>
    <w:rsid w:val="0098495C"/>
    <w:rsid w:val="009862D2"/>
    <w:rsid w:val="00987BE4"/>
    <w:rsid w:val="00990358"/>
    <w:rsid w:val="0099508A"/>
    <w:rsid w:val="009A1EA2"/>
    <w:rsid w:val="009A247C"/>
    <w:rsid w:val="009A4DAE"/>
    <w:rsid w:val="009A71C9"/>
    <w:rsid w:val="009B1127"/>
    <w:rsid w:val="009B1727"/>
    <w:rsid w:val="009B3978"/>
    <w:rsid w:val="009C1F30"/>
    <w:rsid w:val="009C4FE6"/>
    <w:rsid w:val="009C705C"/>
    <w:rsid w:val="009D1DD2"/>
    <w:rsid w:val="009D73D1"/>
    <w:rsid w:val="009E040D"/>
    <w:rsid w:val="009E148E"/>
    <w:rsid w:val="009E6A06"/>
    <w:rsid w:val="009F0335"/>
    <w:rsid w:val="009F21B3"/>
    <w:rsid w:val="009F2C5C"/>
    <w:rsid w:val="009F3041"/>
    <w:rsid w:val="009F3589"/>
    <w:rsid w:val="00A03C21"/>
    <w:rsid w:val="00A03CAC"/>
    <w:rsid w:val="00A03CF7"/>
    <w:rsid w:val="00A06202"/>
    <w:rsid w:val="00A07634"/>
    <w:rsid w:val="00A10181"/>
    <w:rsid w:val="00A12D15"/>
    <w:rsid w:val="00A150AE"/>
    <w:rsid w:val="00A16341"/>
    <w:rsid w:val="00A172F2"/>
    <w:rsid w:val="00A17C51"/>
    <w:rsid w:val="00A20992"/>
    <w:rsid w:val="00A21238"/>
    <w:rsid w:val="00A312D3"/>
    <w:rsid w:val="00A3287E"/>
    <w:rsid w:val="00A33219"/>
    <w:rsid w:val="00A338F2"/>
    <w:rsid w:val="00A36358"/>
    <w:rsid w:val="00A36828"/>
    <w:rsid w:val="00A5148C"/>
    <w:rsid w:val="00A56B5C"/>
    <w:rsid w:val="00A57641"/>
    <w:rsid w:val="00A630E9"/>
    <w:rsid w:val="00A96635"/>
    <w:rsid w:val="00A96BBF"/>
    <w:rsid w:val="00AA2062"/>
    <w:rsid w:val="00AA3122"/>
    <w:rsid w:val="00AB00B6"/>
    <w:rsid w:val="00AB2B7B"/>
    <w:rsid w:val="00AC1211"/>
    <w:rsid w:val="00AD7CEE"/>
    <w:rsid w:val="00AE6123"/>
    <w:rsid w:val="00AF304C"/>
    <w:rsid w:val="00AF4CFC"/>
    <w:rsid w:val="00AF6B85"/>
    <w:rsid w:val="00AF78A0"/>
    <w:rsid w:val="00B011AC"/>
    <w:rsid w:val="00B047BF"/>
    <w:rsid w:val="00B04A69"/>
    <w:rsid w:val="00B10059"/>
    <w:rsid w:val="00B13F54"/>
    <w:rsid w:val="00B177E7"/>
    <w:rsid w:val="00B208DB"/>
    <w:rsid w:val="00B22A50"/>
    <w:rsid w:val="00B234E1"/>
    <w:rsid w:val="00B30716"/>
    <w:rsid w:val="00B36021"/>
    <w:rsid w:val="00B3708A"/>
    <w:rsid w:val="00B371CD"/>
    <w:rsid w:val="00B375F3"/>
    <w:rsid w:val="00B40C33"/>
    <w:rsid w:val="00B4191F"/>
    <w:rsid w:val="00B42385"/>
    <w:rsid w:val="00B44F75"/>
    <w:rsid w:val="00B456D7"/>
    <w:rsid w:val="00B46EB4"/>
    <w:rsid w:val="00B54DFB"/>
    <w:rsid w:val="00B553D1"/>
    <w:rsid w:val="00B555B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7D3E"/>
    <w:rsid w:val="00BA7EAF"/>
    <w:rsid w:val="00BB0062"/>
    <w:rsid w:val="00BB267A"/>
    <w:rsid w:val="00BB4BE4"/>
    <w:rsid w:val="00BB6E5B"/>
    <w:rsid w:val="00BB764B"/>
    <w:rsid w:val="00BC5654"/>
    <w:rsid w:val="00BC5755"/>
    <w:rsid w:val="00BC7221"/>
    <w:rsid w:val="00BC75E1"/>
    <w:rsid w:val="00BD2647"/>
    <w:rsid w:val="00BE0219"/>
    <w:rsid w:val="00BE4031"/>
    <w:rsid w:val="00BE4B96"/>
    <w:rsid w:val="00BF2AC1"/>
    <w:rsid w:val="00BF38D3"/>
    <w:rsid w:val="00BF627B"/>
    <w:rsid w:val="00C0754D"/>
    <w:rsid w:val="00C1027C"/>
    <w:rsid w:val="00C13570"/>
    <w:rsid w:val="00C13936"/>
    <w:rsid w:val="00C23B9B"/>
    <w:rsid w:val="00C25F5F"/>
    <w:rsid w:val="00C26372"/>
    <w:rsid w:val="00C26DD0"/>
    <w:rsid w:val="00C26F31"/>
    <w:rsid w:val="00C27082"/>
    <w:rsid w:val="00C32F94"/>
    <w:rsid w:val="00C34FCF"/>
    <w:rsid w:val="00C37800"/>
    <w:rsid w:val="00C37FAE"/>
    <w:rsid w:val="00C40FF7"/>
    <w:rsid w:val="00C4290C"/>
    <w:rsid w:val="00C42936"/>
    <w:rsid w:val="00C43904"/>
    <w:rsid w:val="00C44E1A"/>
    <w:rsid w:val="00C45CAE"/>
    <w:rsid w:val="00C527AA"/>
    <w:rsid w:val="00C52ABC"/>
    <w:rsid w:val="00C54F90"/>
    <w:rsid w:val="00C62A07"/>
    <w:rsid w:val="00C70C8C"/>
    <w:rsid w:val="00C72C81"/>
    <w:rsid w:val="00C83F71"/>
    <w:rsid w:val="00C84541"/>
    <w:rsid w:val="00C86F52"/>
    <w:rsid w:val="00C90D17"/>
    <w:rsid w:val="00C92945"/>
    <w:rsid w:val="00C94E2D"/>
    <w:rsid w:val="00C95A5A"/>
    <w:rsid w:val="00CA10EB"/>
    <w:rsid w:val="00CA1332"/>
    <w:rsid w:val="00CA191D"/>
    <w:rsid w:val="00CA788B"/>
    <w:rsid w:val="00CB10C3"/>
    <w:rsid w:val="00CB1150"/>
    <w:rsid w:val="00CB27FC"/>
    <w:rsid w:val="00CB6117"/>
    <w:rsid w:val="00CC0BF7"/>
    <w:rsid w:val="00CC3543"/>
    <w:rsid w:val="00CC35F2"/>
    <w:rsid w:val="00CC4180"/>
    <w:rsid w:val="00CC64F8"/>
    <w:rsid w:val="00CD3AC8"/>
    <w:rsid w:val="00CD4985"/>
    <w:rsid w:val="00CE2088"/>
    <w:rsid w:val="00CE2A38"/>
    <w:rsid w:val="00CF46DE"/>
    <w:rsid w:val="00CF59B0"/>
    <w:rsid w:val="00CF78C9"/>
    <w:rsid w:val="00D03A73"/>
    <w:rsid w:val="00D0418D"/>
    <w:rsid w:val="00D07C11"/>
    <w:rsid w:val="00D1140B"/>
    <w:rsid w:val="00D115E3"/>
    <w:rsid w:val="00D12BFD"/>
    <w:rsid w:val="00D1545C"/>
    <w:rsid w:val="00D15CA2"/>
    <w:rsid w:val="00D16B7E"/>
    <w:rsid w:val="00D176A3"/>
    <w:rsid w:val="00D17FD1"/>
    <w:rsid w:val="00D206A8"/>
    <w:rsid w:val="00D2341E"/>
    <w:rsid w:val="00D26739"/>
    <w:rsid w:val="00D26E68"/>
    <w:rsid w:val="00D30688"/>
    <w:rsid w:val="00D32D2B"/>
    <w:rsid w:val="00D339C6"/>
    <w:rsid w:val="00D34755"/>
    <w:rsid w:val="00D349C2"/>
    <w:rsid w:val="00D35256"/>
    <w:rsid w:val="00D4035D"/>
    <w:rsid w:val="00D417EA"/>
    <w:rsid w:val="00D41CF1"/>
    <w:rsid w:val="00D43074"/>
    <w:rsid w:val="00D43D65"/>
    <w:rsid w:val="00D53D3C"/>
    <w:rsid w:val="00D54E8D"/>
    <w:rsid w:val="00D61A72"/>
    <w:rsid w:val="00D645D2"/>
    <w:rsid w:val="00D665B7"/>
    <w:rsid w:val="00D706AA"/>
    <w:rsid w:val="00D71ECC"/>
    <w:rsid w:val="00D73ABB"/>
    <w:rsid w:val="00D774A8"/>
    <w:rsid w:val="00D80096"/>
    <w:rsid w:val="00D8222C"/>
    <w:rsid w:val="00D84059"/>
    <w:rsid w:val="00D90973"/>
    <w:rsid w:val="00D918AA"/>
    <w:rsid w:val="00DA3A2C"/>
    <w:rsid w:val="00DA41A6"/>
    <w:rsid w:val="00DA4B35"/>
    <w:rsid w:val="00DA538D"/>
    <w:rsid w:val="00DA72AA"/>
    <w:rsid w:val="00DB113B"/>
    <w:rsid w:val="00DB2BE4"/>
    <w:rsid w:val="00DB4930"/>
    <w:rsid w:val="00DB5794"/>
    <w:rsid w:val="00DC07C8"/>
    <w:rsid w:val="00DC09F7"/>
    <w:rsid w:val="00DC0D59"/>
    <w:rsid w:val="00DC272F"/>
    <w:rsid w:val="00DC5D37"/>
    <w:rsid w:val="00DC77D2"/>
    <w:rsid w:val="00DD3A2B"/>
    <w:rsid w:val="00DD5B76"/>
    <w:rsid w:val="00DD5E69"/>
    <w:rsid w:val="00DE0F38"/>
    <w:rsid w:val="00DE1320"/>
    <w:rsid w:val="00DE332A"/>
    <w:rsid w:val="00DE33D2"/>
    <w:rsid w:val="00DE5923"/>
    <w:rsid w:val="00DE713E"/>
    <w:rsid w:val="00E01444"/>
    <w:rsid w:val="00E015F5"/>
    <w:rsid w:val="00E0206B"/>
    <w:rsid w:val="00E021E7"/>
    <w:rsid w:val="00E0220F"/>
    <w:rsid w:val="00E03386"/>
    <w:rsid w:val="00E048DE"/>
    <w:rsid w:val="00E05ECC"/>
    <w:rsid w:val="00E220CB"/>
    <w:rsid w:val="00E433DC"/>
    <w:rsid w:val="00E457D7"/>
    <w:rsid w:val="00E45872"/>
    <w:rsid w:val="00E61DDC"/>
    <w:rsid w:val="00E62BC0"/>
    <w:rsid w:val="00E63F49"/>
    <w:rsid w:val="00E652BF"/>
    <w:rsid w:val="00E66933"/>
    <w:rsid w:val="00E74B21"/>
    <w:rsid w:val="00E768A4"/>
    <w:rsid w:val="00E80EEE"/>
    <w:rsid w:val="00E827D7"/>
    <w:rsid w:val="00E829A8"/>
    <w:rsid w:val="00E82D4E"/>
    <w:rsid w:val="00E85847"/>
    <w:rsid w:val="00E909FF"/>
    <w:rsid w:val="00E9193E"/>
    <w:rsid w:val="00E9293C"/>
    <w:rsid w:val="00E93858"/>
    <w:rsid w:val="00E963BD"/>
    <w:rsid w:val="00E97299"/>
    <w:rsid w:val="00E97C3B"/>
    <w:rsid w:val="00EA295A"/>
    <w:rsid w:val="00EA48DD"/>
    <w:rsid w:val="00EA56ED"/>
    <w:rsid w:val="00EB0D8E"/>
    <w:rsid w:val="00EB6382"/>
    <w:rsid w:val="00EC04C8"/>
    <w:rsid w:val="00EC151D"/>
    <w:rsid w:val="00EC32E6"/>
    <w:rsid w:val="00EC5546"/>
    <w:rsid w:val="00EC6748"/>
    <w:rsid w:val="00EE05B8"/>
    <w:rsid w:val="00EE0DCC"/>
    <w:rsid w:val="00EE1D2C"/>
    <w:rsid w:val="00EE2A73"/>
    <w:rsid w:val="00EE3B1E"/>
    <w:rsid w:val="00EE5A9F"/>
    <w:rsid w:val="00EF39B0"/>
    <w:rsid w:val="00EF3AEA"/>
    <w:rsid w:val="00EF4103"/>
    <w:rsid w:val="00EF54F2"/>
    <w:rsid w:val="00EF7695"/>
    <w:rsid w:val="00EF7AE2"/>
    <w:rsid w:val="00F05D60"/>
    <w:rsid w:val="00F06485"/>
    <w:rsid w:val="00F16F26"/>
    <w:rsid w:val="00F17F63"/>
    <w:rsid w:val="00F20935"/>
    <w:rsid w:val="00F20D27"/>
    <w:rsid w:val="00F21CA7"/>
    <w:rsid w:val="00F26169"/>
    <w:rsid w:val="00F27E99"/>
    <w:rsid w:val="00F310E4"/>
    <w:rsid w:val="00F3167A"/>
    <w:rsid w:val="00F45E60"/>
    <w:rsid w:val="00F45E7B"/>
    <w:rsid w:val="00F46375"/>
    <w:rsid w:val="00F47594"/>
    <w:rsid w:val="00F50F11"/>
    <w:rsid w:val="00F52B74"/>
    <w:rsid w:val="00F56180"/>
    <w:rsid w:val="00F563A7"/>
    <w:rsid w:val="00F60832"/>
    <w:rsid w:val="00F62FE4"/>
    <w:rsid w:val="00F63291"/>
    <w:rsid w:val="00F65F1E"/>
    <w:rsid w:val="00F723EC"/>
    <w:rsid w:val="00F75B10"/>
    <w:rsid w:val="00F76EF4"/>
    <w:rsid w:val="00F77D37"/>
    <w:rsid w:val="00F83EA0"/>
    <w:rsid w:val="00F94762"/>
    <w:rsid w:val="00F9561C"/>
    <w:rsid w:val="00FA3ABA"/>
    <w:rsid w:val="00FA5DDD"/>
    <w:rsid w:val="00FA73C2"/>
    <w:rsid w:val="00FA754A"/>
    <w:rsid w:val="00FB0648"/>
    <w:rsid w:val="00FB1F0D"/>
    <w:rsid w:val="00FB3108"/>
    <w:rsid w:val="00FB3DA4"/>
    <w:rsid w:val="00FC5806"/>
    <w:rsid w:val="00FC7C76"/>
    <w:rsid w:val="00FD00A0"/>
    <w:rsid w:val="00FD1687"/>
    <w:rsid w:val="00FD3803"/>
    <w:rsid w:val="00FE1099"/>
    <w:rsid w:val="00FE25C9"/>
    <w:rsid w:val="00FE3173"/>
    <w:rsid w:val="00FF182F"/>
    <w:rsid w:val="00FF339E"/>
    <w:rsid w:val="00FF6B3B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8001520"/>
  <w15:chartTrackingRefBased/>
  <w15:docId w15:val="{A661CD9B-CDDF-4E32-A2DF-03B882E0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E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E97C3B"/>
    <w:pPr>
      <w:widowControl w:val="0"/>
      <w:autoSpaceDE w:val="0"/>
      <w:autoSpaceDN w:val="0"/>
      <w:spacing w:after="0" w:line="240" w:lineRule="auto"/>
      <w:ind w:left="14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customStyle="1" w:styleId="Address2">
    <w:name w:val="Address 2"/>
    <w:basedOn w:val="Normal"/>
    <w:rsid w:val="000B1E5B"/>
    <w:pPr>
      <w:spacing w:after="0"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NormalTrebuchetMS">
    <w:name w:val="Normal + Trebuchet MS"/>
    <w:aliases w:val="10 pt"/>
    <w:basedOn w:val="Normal"/>
    <w:rsid w:val="003661C9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6947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69473B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6334D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6334D9"/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E1D4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7E1D48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99"/>
    <w:qFormat/>
    <w:rsid w:val="0040200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C4293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C42936"/>
    <w:rPr>
      <w:rFonts w:ascii="Courier New" w:eastAsia="Times New Roman" w:hAnsi="Courier New" w:cs="Courier New"/>
    </w:rPr>
  </w:style>
  <w:style w:type="paragraph" w:customStyle="1" w:styleId="Companyname">
    <w:name w:val="Company name"/>
    <w:basedOn w:val="Normal"/>
    <w:next w:val="Normal"/>
    <w:rsid w:val="00E9293C"/>
    <w:pPr>
      <w:keepNext/>
      <w:tabs>
        <w:tab w:val="right" w:pos="9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b/>
      <w:bCs/>
      <w:i/>
      <w:iCs/>
      <w:color w:val="0000FF"/>
      <w:szCs w:val="20"/>
    </w:rPr>
  </w:style>
  <w:style w:type="character" w:customStyle="1" w:styleId="Heading2Char">
    <w:name w:val="Heading 2 Char"/>
    <w:link w:val="Heading2"/>
    <w:uiPriority w:val="9"/>
    <w:rsid w:val="00E97C3B"/>
    <w:rPr>
      <w:rFonts w:ascii="Arial" w:eastAsia="Arial" w:hAnsi="Arial" w:cs="Arial"/>
      <w:b/>
      <w:bCs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99"/>
    <w:locked/>
    <w:rsid w:val="00074A37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47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22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68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4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9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9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426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5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6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3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07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08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3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8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0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un_kumar\Application%20Data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B02B510B86D4F9AF7D6C9F28EDBD8" ma:contentTypeVersion="11" ma:contentTypeDescription="Create a new document." ma:contentTypeScope="" ma:versionID="cb083e47c1dde8a1e560d46e5236706e">
  <xsd:schema xmlns:xsd="http://www.w3.org/2001/XMLSchema" xmlns:xs="http://www.w3.org/2001/XMLSchema" xmlns:p="http://schemas.microsoft.com/office/2006/metadata/properties" xmlns:ns1="http://schemas.microsoft.com/sharepoint/v3" xmlns:ns2="3594e5eb-7912-425b-972d-497526a49d24" xmlns:ns3="http://schemas.microsoft.com/sharepoint/v3/fields" targetNamespace="http://schemas.microsoft.com/office/2006/metadata/properties" ma:root="true" ma:fieldsID="c442a09d06864cb3ec9ce8866247c6c4" ns1:_="" ns2:_="" ns3:_="">
    <xsd:import namespace="http://schemas.microsoft.com/sharepoint/v3"/>
    <xsd:import namespace="3594e5eb-7912-425b-972d-497526a49d2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C_x0020_Name" minOccurs="0"/>
                <xsd:element ref="ns2:Description0" minOccurs="0"/>
                <xsd:element ref="ns2:_x0025__x0020_Remaining" minOccurs="0"/>
                <xsd:element ref="ns2:Team" minOccurs="0"/>
                <xsd:element ref="ns2:Constraints" minOccurs="0"/>
                <xsd:element ref="ns2:Comments" minOccurs="0"/>
                <xsd:element ref="ns1:StartDate" minOccurs="0"/>
                <xsd:element ref="ns3:_EndDate" minOccurs="0"/>
                <xsd:element ref="ns2:Can_x0020_we_x0020_Monetize_x003f_" minOccurs="0"/>
                <xsd:element ref="ns2:PoC_x0020_Value" minOccurs="0"/>
                <xsd:element ref="ns2:Proposed_x0020_to_x0020_Custo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tartDate" ma:index="14" nillable="true" ma:displayName="Start Date" ma:default="[today]" ma:format="DateOnly" ma:internalName="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4e5eb-7912-425b-972d-497526a49d24" elementFormDefault="qualified">
    <xsd:import namespace="http://schemas.microsoft.com/office/2006/documentManagement/types"/>
    <xsd:import namespace="http://schemas.microsoft.com/office/infopath/2007/PartnerControls"/>
    <xsd:element name="PoC_x0020_Name" ma:index="8" nillable="true" ma:displayName="PoC Name" ma:internalName="PoC_x0020_Name">
      <xsd:simpleType>
        <xsd:restriction base="dms:Text">
          <xsd:maxLength value="255"/>
        </xsd:restriction>
      </xsd:simpleType>
    </xsd:element>
    <xsd:element name="Description0" ma:index="9" nillable="true" ma:displayName="Description" ma:internalName="Description0">
      <xsd:simpleType>
        <xsd:restriction base="dms:Text">
          <xsd:maxLength value="255"/>
        </xsd:restriction>
      </xsd:simpleType>
    </xsd:element>
    <xsd:element name="_x0025__x0020_Remaining" ma:index="10" nillable="true" ma:displayName="% Remaining" ma:decimals="0" ma:internalName="_x0025__x0020_Remaining" ma:percentage="TRUE">
      <xsd:simpleType>
        <xsd:restriction base="dms:Number">
          <xsd:maxInclusive value="1"/>
          <xsd:minInclusive value="0"/>
        </xsd:restriction>
      </xsd:simpleType>
    </xsd:element>
    <xsd:element name="Team" ma:index="11" nillable="true" ma:displayName="Team" ma:list="UserInfo" ma:SharePointGroup="0" ma:internalName="Team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straints" ma:index="12" nillable="true" ma:displayName="Constraints" ma:internalName="Constraints">
      <xsd:simpleType>
        <xsd:restriction base="dms:Note">
          <xsd:maxLength value="255"/>
        </xsd:restriction>
      </xsd:simpleType>
    </xsd:element>
    <xsd:element name="Comments" ma:index="13" nillable="true" ma:displayName="Comments" ma:internalName="Comments">
      <xsd:simpleType>
        <xsd:restriction base="dms:Note">
          <xsd:maxLength value="255"/>
        </xsd:restriction>
      </xsd:simpleType>
    </xsd:element>
    <xsd:element name="Can_x0020_we_x0020_Monetize_x003f_" ma:index="16" nillable="true" ma:displayName="Can we Monetize?" ma:default="0" ma:internalName="Can_x0020_we_x0020_Monetize_x003f_">
      <xsd:simpleType>
        <xsd:restriction base="dms:Boolean"/>
      </xsd:simpleType>
    </xsd:element>
    <xsd:element name="PoC_x0020_Value" ma:index="17" nillable="true" ma:displayName="PoC Value" ma:decimals="0" ma:LCID="1033" ma:internalName="PoC_x0020_Value">
      <xsd:simpleType>
        <xsd:restriction base="dms:Currency"/>
      </xsd:simpleType>
    </xsd:element>
    <xsd:element name="Proposed_x0020_to_x0020_Customer" ma:index="18" nillable="true" ma:displayName="Proposed to Customer" ma:default="0" ma:internalName="Proposed_x0020_to_x0020_Custom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EndDate" ma:index="15" nillable="true" ma:displayName="End Date" ma:default="[today]" ma:format="DateTime" ma:internalName="_En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r N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n_x0020_we_x0020_Monetize_x003f_ xmlns="3594e5eb-7912-425b-972d-497526a49d24">false</Can_x0020_we_x0020_Monetize_x003f_>
    <Team xmlns="3594e5eb-7912-425b-972d-497526a49d24">
      <UserInfo>
        <DisplayName/>
        <AccountId xsi:nil="true"/>
        <AccountType/>
      </UserInfo>
    </Team>
    <PoC_x0020_Name xmlns="3594e5eb-7912-425b-972d-497526a49d24" xsi:nil="true"/>
    <Comments xmlns="3594e5eb-7912-425b-972d-497526a49d24" xsi:nil="true"/>
    <_x0025__x0020_Remaining xmlns="3594e5eb-7912-425b-972d-497526a49d24" xsi:nil="true"/>
    <_EndDate xmlns="http://schemas.microsoft.com/sharepoint/v3/fields">2011-03-28T12:36:00Z</_EndDate>
    <Description0 xmlns="3594e5eb-7912-425b-972d-497526a49d24" xsi:nil="true"/>
    <Constraints xmlns="3594e5eb-7912-425b-972d-497526a49d24" xsi:nil="true"/>
    <StartDate xmlns="http://schemas.microsoft.com/sharepoint/v3">2011-03-28T00:00:00Z</StartDate>
    <PoC_x0020_Value xmlns="3594e5eb-7912-425b-972d-497526a49d24" xsi:nil="true"/>
    <Proposed_x0020_to_x0020_Customer xmlns="3594e5eb-7912-425b-972d-497526a49d24">false</Proposed_x0020_to_x0020_Customer>
  </documentManagement>
</p:properties>
</file>

<file path=customXml/itemProps1.xml><?xml version="1.0" encoding="utf-8"?>
<ds:datastoreItem xmlns:ds="http://schemas.openxmlformats.org/officeDocument/2006/customXml" ds:itemID="{9975C7D6-3A31-4791-B2CF-71900ADB335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F80001B-1F20-4A68-8240-781C77EF4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9CA6E-7671-405F-A0FC-A1B3F148C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94e5eb-7912-425b-972d-497526a49d2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3165B-97C2-480D-B22A-0D32C9E81058}">
  <ds:schemaRefs>
    <ds:schemaRef ds:uri="http://schemas.microsoft.com/office/2006/metadata/properties"/>
    <ds:schemaRef ds:uri="http://schemas.microsoft.com/office/infopath/2007/PartnerControls"/>
    <ds:schemaRef ds:uri="3594e5eb-7912-425b-972d-497526a49d24"/>
    <ds:schemaRef ds:uri="http://schemas.microsoft.com/sharepoint/v3/field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</Template>
  <TotalTime>4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Sugadare</dc:creator>
  <cp:keywords/>
  <cp:lastModifiedBy>Paresh Sugadare</cp:lastModifiedBy>
  <cp:revision>3</cp:revision>
  <cp:lastPrinted>2021-03-11T10:56:00Z</cp:lastPrinted>
  <dcterms:created xsi:type="dcterms:W3CDTF">2024-10-03T06:22:00Z</dcterms:created>
  <dcterms:modified xsi:type="dcterms:W3CDTF">2024-10-03T06:25:00Z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  <property fmtid="{D5CDD505-2E9C-101B-9397-08002B2CF9AE}" pid="3" name="ContentType">
    <vt:lpwstr>Document</vt:lpwstr>
  </property>
</Properties>
</file>